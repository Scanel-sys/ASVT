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C09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746F745B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72CFC6A9" w14:textId="77777777" w:rsidR="005B6CAC" w:rsidRDefault="005B6CAC" w:rsidP="00043836">
      <w:pPr>
        <w:jc w:val="center"/>
      </w:pPr>
      <w:r>
        <w:t>—</w:t>
      </w:r>
    </w:p>
    <w:p w14:paraId="2805281F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68E1084C" w14:textId="77777777" w:rsidR="005B6CAC" w:rsidRDefault="005B6CAC" w:rsidP="00043836">
      <w:pPr>
        <w:jc w:val="center"/>
      </w:pPr>
    </w:p>
    <w:p w14:paraId="1C08400D" w14:textId="77777777" w:rsidR="005B6CAC" w:rsidRDefault="005B6CAC" w:rsidP="00043836">
      <w:pPr>
        <w:jc w:val="center"/>
      </w:pPr>
    </w:p>
    <w:p w14:paraId="038DF08B" w14:textId="77777777" w:rsidR="005B6CAC" w:rsidRDefault="005B6CAC" w:rsidP="00043836">
      <w:pPr>
        <w:jc w:val="center"/>
      </w:pPr>
    </w:p>
    <w:p w14:paraId="7751B259" w14:textId="77777777" w:rsidR="005B6CAC" w:rsidRDefault="005B6CAC" w:rsidP="00043836">
      <w:pPr>
        <w:jc w:val="center"/>
      </w:pPr>
    </w:p>
    <w:p w14:paraId="143406D5" w14:textId="77777777" w:rsidR="005B6CAC" w:rsidRPr="00C324B6" w:rsidRDefault="005B6CAC" w:rsidP="00043836">
      <w:pPr>
        <w:jc w:val="center"/>
      </w:pPr>
    </w:p>
    <w:p w14:paraId="2AF6CEA8" w14:textId="77777777" w:rsidR="005B6CAC" w:rsidRDefault="005B6CAC" w:rsidP="00043836">
      <w:pPr>
        <w:jc w:val="center"/>
      </w:pPr>
    </w:p>
    <w:p w14:paraId="5962BC20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3BD80133" w14:textId="77777777" w:rsidR="005B6CAC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№1</w:t>
      </w:r>
    </w:p>
    <w:p w14:paraId="68B2D8BE" w14:textId="77777777" w:rsidR="009568D8" w:rsidRPr="00A2517C" w:rsidRDefault="009568D8" w:rsidP="00043836">
      <w:pPr>
        <w:jc w:val="center"/>
        <w:rPr>
          <w:sz w:val="32"/>
        </w:rPr>
      </w:pPr>
    </w:p>
    <w:p w14:paraId="3031DB59" w14:textId="77777777" w:rsidR="005B6CAC" w:rsidRPr="00A2517C" w:rsidRDefault="00043836" w:rsidP="00043836">
      <w:pPr>
        <w:jc w:val="center"/>
        <w:rPr>
          <w:b/>
          <w:sz w:val="32"/>
          <w:szCs w:val="28"/>
        </w:rPr>
      </w:pPr>
      <w:r w:rsidRPr="00A2517C">
        <w:rPr>
          <w:b/>
          <w:sz w:val="32"/>
          <w:szCs w:val="28"/>
        </w:rPr>
        <w:t xml:space="preserve">Основы программирования МК </w:t>
      </w:r>
      <w:r w:rsidR="00950DD9">
        <w:rPr>
          <w:b/>
          <w:sz w:val="32"/>
          <w:szCs w:val="28"/>
          <w:lang w:val="en-US"/>
        </w:rPr>
        <w:t>ATm</w:t>
      </w:r>
      <w:r w:rsidRPr="00A2517C">
        <w:rPr>
          <w:b/>
          <w:sz w:val="32"/>
          <w:szCs w:val="28"/>
          <w:lang w:val="en-US"/>
        </w:rPr>
        <w:t>ega</w:t>
      </w:r>
      <w:r w:rsidRPr="00A2517C">
        <w:rPr>
          <w:b/>
          <w:sz w:val="32"/>
          <w:szCs w:val="28"/>
        </w:rPr>
        <w:t>32</w:t>
      </w:r>
    </w:p>
    <w:p w14:paraId="03B8B582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6017FD56" w14:textId="71BEE75A" w:rsidR="00A2517C" w:rsidRPr="00962806" w:rsidRDefault="00A2517C" w:rsidP="00A2517C">
      <w:pPr>
        <w:jc w:val="center"/>
        <w:rPr>
          <w:sz w:val="32"/>
        </w:rPr>
      </w:pPr>
      <w:r w:rsidRPr="00A2517C">
        <w:rPr>
          <w:b/>
          <w:sz w:val="32"/>
          <w:szCs w:val="28"/>
        </w:rPr>
        <w:t xml:space="preserve">Вариант </w:t>
      </w:r>
      <w:r w:rsidR="004D6D68" w:rsidRPr="00962806">
        <w:rPr>
          <w:b/>
          <w:color w:val="000000" w:themeColor="text1"/>
          <w:sz w:val="32"/>
          <w:szCs w:val="28"/>
        </w:rPr>
        <w:t>9(</w:t>
      </w:r>
      <w:r w:rsidR="004D6D68">
        <w:rPr>
          <w:b/>
          <w:color w:val="000000" w:themeColor="text1"/>
          <w:sz w:val="32"/>
          <w:szCs w:val="28"/>
        </w:rPr>
        <w:t>а</w:t>
      </w:r>
      <w:r w:rsidR="004D6D68" w:rsidRPr="00962806">
        <w:rPr>
          <w:b/>
          <w:color w:val="000000" w:themeColor="text1"/>
          <w:sz w:val="32"/>
          <w:szCs w:val="28"/>
        </w:rPr>
        <w:t>)</w:t>
      </w:r>
    </w:p>
    <w:p w14:paraId="135EC687" w14:textId="77777777" w:rsidR="00043836" w:rsidRDefault="00043836" w:rsidP="00043836"/>
    <w:p w14:paraId="35F2ED4E" w14:textId="77777777" w:rsidR="009568D8" w:rsidRDefault="009568D8" w:rsidP="00043836"/>
    <w:p w14:paraId="43868F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1C2989D0" w14:textId="77777777" w:rsidR="005B6CAC" w:rsidRDefault="005B6CAC" w:rsidP="00043836"/>
    <w:p w14:paraId="00989F9F" w14:textId="77777777" w:rsidR="005B6CAC" w:rsidRDefault="005B6CAC" w:rsidP="005B6CAC"/>
    <w:p w14:paraId="7A304CEF" w14:textId="77777777" w:rsidR="005B6CAC" w:rsidRDefault="005B6CAC" w:rsidP="005B6CAC"/>
    <w:p w14:paraId="2A04532E" w14:textId="77777777" w:rsidR="009568D8" w:rsidRDefault="009568D8" w:rsidP="005B6CAC"/>
    <w:p w14:paraId="02F7CF60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352038C" w14:textId="77777777" w:rsidTr="008E314D">
        <w:tc>
          <w:tcPr>
            <w:tcW w:w="834" w:type="pct"/>
          </w:tcPr>
          <w:p w14:paraId="77DB4A2C" w14:textId="77777777" w:rsidR="000850BA" w:rsidRDefault="000850BA" w:rsidP="008E314D">
            <w:pPr>
              <w:pStyle w:val="ac"/>
              <w:spacing w:line="276" w:lineRule="auto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2B971F3" w14:textId="77777777" w:rsidR="000850BA" w:rsidRPr="007C4530" w:rsidRDefault="000850BA" w:rsidP="008E314D">
            <w:pPr>
              <w:pStyle w:val="ac"/>
              <w:spacing w:line="276" w:lineRule="auto"/>
              <w:rPr>
                <w:szCs w:val="26"/>
              </w:rPr>
            </w:pPr>
          </w:p>
        </w:tc>
        <w:tc>
          <w:tcPr>
            <w:tcW w:w="1666" w:type="pct"/>
          </w:tcPr>
          <w:p w14:paraId="0F553A57" w14:textId="5FAE4CD5" w:rsidR="000850BA" w:rsidRPr="00950DD9" w:rsidRDefault="000850BA" w:rsidP="008E314D">
            <w:pPr>
              <w:pStyle w:val="ac"/>
              <w:spacing w:line="276" w:lineRule="auto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70358D">
              <w:rPr>
                <w:szCs w:val="26"/>
              </w:rPr>
              <w:t>5</w:t>
            </w:r>
            <w:r w:rsidRPr="00950DD9">
              <w:rPr>
                <w:szCs w:val="26"/>
              </w:rPr>
              <w:t>100</w:t>
            </w:r>
            <w:r w:rsidR="0070358D">
              <w:rPr>
                <w:szCs w:val="26"/>
              </w:rPr>
              <w:t>3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70358D">
              <w:rPr>
                <w:szCs w:val="26"/>
              </w:rPr>
              <w:t>2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3ABE4E2" w14:textId="1880817A" w:rsidR="000850BA" w:rsidRPr="0070358D" w:rsidRDefault="000850BA" w:rsidP="008E314D">
            <w:pPr>
              <w:pStyle w:val="ac"/>
              <w:spacing w:line="276" w:lineRule="auto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478A4AC" w14:textId="22D310DB" w:rsidR="000850BA" w:rsidRPr="007C4530" w:rsidRDefault="004D6D68" w:rsidP="008E314D">
            <w:pPr>
              <w:pStyle w:val="ac"/>
              <w:spacing w:line="276" w:lineRule="auto"/>
              <w:rPr>
                <w:color w:val="FF0000"/>
                <w:szCs w:val="26"/>
              </w:rPr>
            </w:pPr>
            <w:r w:rsidRPr="004D6D68">
              <w:rPr>
                <w:color w:val="000000" w:themeColor="text1"/>
                <w:szCs w:val="26"/>
              </w:rPr>
              <w:t>Билан Н. С.</w:t>
            </w:r>
          </w:p>
        </w:tc>
      </w:tr>
      <w:tr w:rsidR="000850BA" w:rsidRPr="00B94CA0" w14:paraId="7644159F" w14:textId="77777777" w:rsidTr="004D6D68">
        <w:tc>
          <w:tcPr>
            <w:tcW w:w="834" w:type="pct"/>
          </w:tcPr>
          <w:p w14:paraId="1C5EDA05" w14:textId="77777777" w:rsidR="000850BA" w:rsidRPr="00B94CA0" w:rsidRDefault="000850BA" w:rsidP="008E314D">
            <w:pPr>
              <w:pStyle w:val="ac"/>
              <w:spacing w:line="20" w:lineRule="atLeast"/>
              <w:rPr>
                <w:sz w:val="16"/>
              </w:rPr>
            </w:pPr>
          </w:p>
        </w:tc>
        <w:tc>
          <w:tcPr>
            <w:tcW w:w="1666" w:type="pct"/>
          </w:tcPr>
          <w:p w14:paraId="7DDEA237" w14:textId="77777777" w:rsidR="000850BA" w:rsidRPr="00B94CA0" w:rsidRDefault="000850BA" w:rsidP="008E314D">
            <w:pPr>
              <w:pStyle w:val="ac"/>
              <w:spacing w:line="20" w:lineRule="atLeast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61022538" w14:textId="77777777" w:rsidR="000850BA" w:rsidRPr="00B94CA0" w:rsidRDefault="000850BA" w:rsidP="008E314D">
            <w:pPr>
              <w:pStyle w:val="ac"/>
              <w:spacing w:line="20" w:lineRule="atLeast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2A5ABE52" w14:textId="77777777" w:rsidR="000850BA" w:rsidRPr="00B94CA0" w:rsidRDefault="000850BA" w:rsidP="008E314D">
            <w:pPr>
              <w:pStyle w:val="ac"/>
              <w:spacing w:line="20" w:lineRule="atLeast"/>
              <w:rPr>
                <w:sz w:val="16"/>
              </w:rPr>
            </w:pPr>
          </w:p>
        </w:tc>
      </w:tr>
      <w:tr w:rsidR="000850BA" w:rsidRPr="00B94CA0" w14:paraId="2EEF5719" w14:textId="77777777" w:rsidTr="004D6D68">
        <w:tc>
          <w:tcPr>
            <w:tcW w:w="834" w:type="pct"/>
          </w:tcPr>
          <w:p w14:paraId="2CFE59B1" w14:textId="77777777" w:rsidR="000850BA" w:rsidRDefault="000850BA" w:rsidP="008E314D">
            <w:pPr>
              <w:pStyle w:val="ac"/>
              <w:rPr>
                <w:szCs w:val="26"/>
              </w:rPr>
            </w:pPr>
          </w:p>
          <w:p w14:paraId="34C3A88E" w14:textId="77777777" w:rsidR="000850BA" w:rsidRPr="007C4530" w:rsidRDefault="000850BA" w:rsidP="008E314D">
            <w:pPr>
              <w:pStyle w:val="ac"/>
              <w:rPr>
                <w:szCs w:val="26"/>
              </w:rPr>
            </w:pPr>
          </w:p>
        </w:tc>
        <w:tc>
          <w:tcPr>
            <w:tcW w:w="1666" w:type="pct"/>
          </w:tcPr>
          <w:p w14:paraId="51260D7A" w14:textId="77777777" w:rsidR="000850BA" w:rsidRPr="00391BEB" w:rsidRDefault="000850BA" w:rsidP="008E314D">
            <w:pPr>
              <w:pStyle w:val="ac"/>
              <w:rPr>
                <w:szCs w:val="26"/>
              </w:rPr>
            </w:pPr>
          </w:p>
        </w:tc>
        <w:tc>
          <w:tcPr>
            <w:tcW w:w="1364" w:type="pct"/>
          </w:tcPr>
          <w:p w14:paraId="3BDFDC82" w14:textId="77777777" w:rsidR="000850BA" w:rsidRPr="003E4A00" w:rsidRDefault="000850BA" w:rsidP="008E314D">
            <w:pPr>
              <w:pStyle w:val="ac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161B433E" w14:textId="4B9C7B91" w:rsidR="000850BA" w:rsidRPr="003E4A00" w:rsidRDefault="000850BA" w:rsidP="008E314D">
            <w:pPr>
              <w:pStyle w:val="ac"/>
              <w:rPr>
                <w:szCs w:val="26"/>
              </w:rPr>
            </w:pPr>
          </w:p>
        </w:tc>
      </w:tr>
      <w:tr w:rsidR="000850BA" w:rsidRPr="00B94CA0" w14:paraId="4488F763" w14:textId="77777777" w:rsidTr="004D6D68">
        <w:tc>
          <w:tcPr>
            <w:tcW w:w="834" w:type="pct"/>
            <w:tcBorders>
              <w:bottom w:val="nil"/>
            </w:tcBorders>
          </w:tcPr>
          <w:p w14:paraId="2EED2F0D" w14:textId="77777777" w:rsidR="000850BA" w:rsidRPr="00B94CA0" w:rsidRDefault="000850BA" w:rsidP="008E314D">
            <w:pPr>
              <w:pStyle w:val="ac"/>
              <w:spacing w:line="20" w:lineRule="atLeast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5C32DED0" w14:textId="77777777" w:rsidR="000850BA" w:rsidRPr="00B94CA0" w:rsidRDefault="000850BA" w:rsidP="008E314D">
            <w:pPr>
              <w:pStyle w:val="ac"/>
              <w:spacing w:line="20" w:lineRule="atLeast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269AAA48" w14:textId="163A57E2" w:rsidR="000850BA" w:rsidRPr="00B94CA0" w:rsidRDefault="000850BA" w:rsidP="008E314D">
            <w:pPr>
              <w:pStyle w:val="ac"/>
              <w:spacing w:line="20" w:lineRule="atLeast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16834208" w14:textId="77777777" w:rsidR="000850BA" w:rsidRPr="00B94CA0" w:rsidRDefault="000850BA" w:rsidP="008E314D">
            <w:pPr>
              <w:pStyle w:val="ac"/>
              <w:spacing w:line="20" w:lineRule="atLeast"/>
              <w:rPr>
                <w:sz w:val="16"/>
              </w:rPr>
            </w:pPr>
          </w:p>
        </w:tc>
      </w:tr>
      <w:tr w:rsidR="0070358D" w:rsidRPr="00B94CA0" w14:paraId="584D013C" w14:textId="77777777" w:rsidTr="008E314D">
        <w:trPr>
          <w:gridAfter w:val="2"/>
          <w:wAfter w:w="2500" w:type="pct"/>
        </w:trPr>
        <w:tc>
          <w:tcPr>
            <w:tcW w:w="834" w:type="pct"/>
          </w:tcPr>
          <w:p w14:paraId="55875992" w14:textId="77777777" w:rsidR="0070358D" w:rsidRDefault="0070358D" w:rsidP="008E314D">
            <w:pPr>
              <w:pStyle w:val="ac"/>
              <w:rPr>
                <w:szCs w:val="26"/>
              </w:rPr>
            </w:pPr>
          </w:p>
          <w:p w14:paraId="44841041" w14:textId="77777777" w:rsidR="0070358D" w:rsidRPr="007C4530" w:rsidRDefault="0070358D" w:rsidP="008E314D">
            <w:pPr>
              <w:pStyle w:val="ac"/>
              <w:rPr>
                <w:szCs w:val="26"/>
              </w:rPr>
            </w:pPr>
          </w:p>
        </w:tc>
        <w:tc>
          <w:tcPr>
            <w:tcW w:w="1666" w:type="pct"/>
          </w:tcPr>
          <w:p w14:paraId="19705BC4" w14:textId="77777777" w:rsidR="0070358D" w:rsidRPr="00391BEB" w:rsidRDefault="0070358D" w:rsidP="008E314D">
            <w:pPr>
              <w:pStyle w:val="ac"/>
              <w:rPr>
                <w:szCs w:val="26"/>
              </w:rPr>
            </w:pPr>
          </w:p>
        </w:tc>
      </w:tr>
      <w:tr w:rsidR="0070358D" w:rsidRPr="00B94CA0" w14:paraId="6FBDABEA" w14:textId="77777777" w:rsidTr="008E314D">
        <w:trPr>
          <w:gridAfter w:val="2"/>
          <w:wAfter w:w="2500" w:type="pct"/>
        </w:trPr>
        <w:tc>
          <w:tcPr>
            <w:tcW w:w="834" w:type="pct"/>
            <w:tcBorders>
              <w:bottom w:val="nil"/>
            </w:tcBorders>
          </w:tcPr>
          <w:p w14:paraId="1D3532D7" w14:textId="77777777" w:rsidR="0070358D" w:rsidRPr="00B94CA0" w:rsidRDefault="0070358D" w:rsidP="008E314D">
            <w:pPr>
              <w:pStyle w:val="ac"/>
              <w:spacing w:line="20" w:lineRule="atLeast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1CEC25FE" w14:textId="77777777" w:rsidR="0070358D" w:rsidRPr="00B94CA0" w:rsidRDefault="0070358D" w:rsidP="008E314D">
            <w:pPr>
              <w:pStyle w:val="ac"/>
              <w:spacing w:line="20" w:lineRule="atLeast"/>
              <w:rPr>
                <w:sz w:val="16"/>
              </w:rPr>
            </w:pPr>
          </w:p>
        </w:tc>
      </w:tr>
      <w:tr w:rsidR="000850BA" w:rsidRPr="00B94CA0" w14:paraId="75B4BC5F" w14:textId="77777777" w:rsidTr="008E314D">
        <w:tc>
          <w:tcPr>
            <w:tcW w:w="834" w:type="pct"/>
          </w:tcPr>
          <w:p w14:paraId="7386989B" w14:textId="78DB030A" w:rsidR="000850BA" w:rsidRPr="007C4530" w:rsidRDefault="000850BA" w:rsidP="0070358D">
            <w:pPr>
              <w:pStyle w:val="ac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</w:tc>
        <w:tc>
          <w:tcPr>
            <w:tcW w:w="1666" w:type="pct"/>
          </w:tcPr>
          <w:p w14:paraId="4E6CAFB8" w14:textId="17BAEB21" w:rsidR="000850BA" w:rsidRPr="0070358D" w:rsidRDefault="000850BA" w:rsidP="008E314D">
            <w:pPr>
              <w:pStyle w:val="ac"/>
              <w:rPr>
                <w:color w:val="FF0000"/>
                <w:szCs w:val="26"/>
              </w:rPr>
            </w:pPr>
          </w:p>
          <w:p w14:paraId="3A9E0501" w14:textId="77777777" w:rsidR="000850BA" w:rsidRPr="00391BEB" w:rsidRDefault="000850BA" w:rsidP="008E314D">
            <w:pPr>
              <w:pStyle w:val="ac"/>
              <w:rPr>
                <w:szCs w:val="26"/>
              </w:rPr>
            </w:pPr>
            <w:r w:rsidRPr="0070358D">
              <w:rPr>
                <w:color w:val="000000" w:themeColor="text1"/>
                <w:szCs w:val="26"/>
              </w:rPr>
              <w:t>старший преподаватель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B32C510" w14:textId="77777777" w:rsidR="000850BA" w:rsidRPr="003E4A00" w:rsidRDefault="000850BA" w:rsidP="008E314D">
            <w:pPr>
              <w:pStyle w:val="ac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466B306A" w14:textId="724E1743" w:rsidR="000850BA" w:rsidRPr="0070358D" w:rsidRDefault="000850BA" w:rsidP="008E314D">
            <w:pPr>
              <w:pStyle w:val="ac"/>
              <w:rPr>
                <w:color w:val="FF0000"/>
                <w:szCs w:val="26"/>
              </w:rPr>
            </w:pPr>
          </w:p>
          <w:p w14:paraId="192D30C5" w14:textId="77777777" w:rsidR="000850BA" w:rsidRPr="003E4A00" w:rsidRDefault="000850BA" w:rsidP="008E314D">
            <w:pPr>
              <w:pStyle w:val="ac"/>
              <w:rPr>
                <w:szCs w:val="26"/>
              </w:rPr>
            </w:pPr>
            <w:r w:rsidRPr="0070358D">
              <w:rPr>
                <w:color w:val="000000" w:themeColor="text1"/>
                <w:szCs w:val="26"/>
              </w:rPr>
              <w:t>А.С. Макаров</w:t>
            </w:r>
          </w:p>
        </w:tc>
      </w:tr>
      <w:tr w:rsidR="000850BA" w:rsidRPr="00B94CA0" w14:paraId="2949F620" w14:textId="77777777" w:rsidTr="008E314D">
        <w:tc>
          <w:tcPr>
            <w:tcW w:w="834" w:type="pct"/>
            <w:tcBorders>
              <w:bottom w:val="nil"/>
            </w:tcBorders>
          </w:tcPr>
          <w:p w14:paraId="31AB7B4E" w14:textId="77777777" w:rsidR="000850BA" w:rsidRPr="00B94CA0" w:rsidRDefault="000850BA" w:rsidP="008E314D">
            <w:pPr>
              <w:pStyle w:val="ac"/>
              <w:spacing w:line="20" w:lineRule="atLeast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1AA61D4E" w14:textId="77777777" w:rsidR="000850BA" w:rsidRPr="00B94CA0" w:rsidRDefault="000850BA" w:rsidP="008E314D">
            <w:pPr>
              <w:pStyle w:val="ac"/>
              <w:spacing w:line="20" w:lineRule="atLeast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71BEF520" w14:textId="77777777" w:rsidR="000850BA" w:rsidRPr="00B94CA0" w:rsidRDefault="000850BA" w:rsidP="008E314D">
            <w:pPr>
              <w:pStyle w:val="ac"/>
              <w:spacing w:line="20" w:lineRule="atLeast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45CECAE1" w14:textId="77777777" w:rsidR="000850BA" w:rsidRPr="00B94CA0" w:rsidRDefault="000850BA" w:rsidP="008E314D">
            <w:pPr>
              <w:pStyle w:val="ac"/>
              <w:spacing w:line="20" w:lineRule="atLeast"/>
              <w:rPr>
                <w:sz w:val="16"/>
              </w:rPr>
            </w:pPr>
          </w:p>
        </w:tc>
      </w:tr>
    </w:tbl>
    <w:p w14:paraId="1574020B" w14:textId="77777777" w:rsidR="006C394B" w:rsidRPr="000850BA" w:rsidRDefault="006C394B" w:rsidP="009568D8">
      <w:pPr>
        <w:suppressAutoHyphens/>
        <w:spacing w:before="120"/>
        <w:rPr>
          <w:sz w:val="2"/>
          <w:szCs w:val="2"/>
        </w:rPr>
      </w:pPr>
    </w:p>
    <w:p w14:paraId="1E7F205D" w14:textId="77777777" w:rsidR="009568D8" w:rsidRPr="000850BA" w:rsidRDefault="009568D8" w:rsidP="009568D8">
      <w:pPr>
        <w:suppressAutoHyphens/>
        <w:spacing w:before="120"/>
        <w:jc w:val="center"/>
        <w:rPr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E094463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14915113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>
        <w:rPr>
          <w:szCs w:val="30"/>
        </w:rPr>
        <w:t xml:space="preserve">В базовом примере </w:t>
      </w:r>
      <w:r w:rsidRPr="00EA7200">
        <w:rPr>
          <w:szCs w:val="30"/>
        </w:rPr>
        <w:t>заменить фрагмент кода, выделенный зелёным, на фрагмент из своего варианта.</w:t>
      </w:r>
    </w:p>
    <w:p w14:paraId="25E007D7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szCs w:val="30"/>
        </w:rPr>
        <w:t xml:space="preserve">Создать новый проект в </w:t>
      </w:r>
      <w:r w:rsidRPr="00EA7200">
        <w:rPr>
          <w:szCs w:val="30"/>
          <w:lang w:val="en-US"/>
        </w:rPr>
        <w:t>Atmel</w:t>
      </w:r>
      <w:r w:rsidRPr="00EA7200">
        <w:rPr>
          <w:szCs w:val="30"/>
        </w:rPr>
        <w:t xml:space="preserve"> </w:t>
      </w:r>
      <w:r w:rsidRPr="00EA7200">
        <w:rPr>
          <w:szCs w:val="30"/>
          <w:lang w:val="en-US"/>
        </w:rPr>
        <w:t>Studio</w:t>
      </w:r>
      <w:r w:rsidRPr="00EA7200">
        <w:rPr>
          <w:szCs w:val="30"/>
        </w:rPr>
        <w:t xml:space="preserve"> на языке </w:t>
      </w:r>
      <w:r>
        <w:rPr>
          <w:szCs w:val="30"/>
        </w:rPr>
        <w:t>а</w:t>
      </w:r>
      <w:r w:rsidRPr="00EA7200">
        <w:rPr>
          <w:szCs w:val="30"/>
        </w:rPr>
        <w:t xml:space="preserve">ссемблера, разместить исходный код из п.1 в файле проекта. Сформировать </w:t>
      </w:r>
      <w:r>
        <w:t>«.</w:t>
      </w:r>
      <w:r>
        <w:rPr>
          <w:lang w:val="en-US"/>
        </w:rPr>
        <w:t>lss</w:t>
      </w:r>
      <w:r>
        <w:t>»-файл и «.hex»-файл</w:t>
      </w:r>
      <w:r w:rsidRPr="00EA7200">
        <w:rPr>
          <w:szCs w:val="30"/>
        </w:rPr>
        <w:t xml:space="preserve">. Записать </w:t>
      </w:r>
      <w:r>
        <w:t>«.hex»-</w:t>
      </w:r>
      <w:r w:rsidRPr="00EA7200">
        <w:rPr>
          <w:szCs w:val="30"/>
        </w:rPr>
        <w:t xml:space="preserve">файл в контроллер с помощью программы </w:t>
      </w:r>
      <w:r w:rsidRPr="00EA7200">
        <w:rPr>
          <w:szCs w:val="30"/>
          <w:lang w:val="en-US"/>
        </w:rPr>
        <w:t>AVRFlash</w:t>
      </w:r>
      <w:r w:rsidRPr="00EA7200">
        <w:rPr>
          <w:szCs w:val="30"/>
        </w:rPr>
        <w:t>.</w:t>
      </w:r>
    </w:p>
    <w:p w14:paraId="1E9996F4" w14:textId="77777777" w:rsidR="00F67D73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szCs w:val="30"/>
        </w:rPr>
        <w:t xml:space="preserve">Изучить архитектуру и систему команд микроконтроллера </w:t>
      </w:r>
      <w:r w:rsidRPr="00EA7200">
        <w:rPr>
          <w:szCs w:val="30"/>
          <w:lang w:val="en-US"/>
        </w:rPr>
        <w:t>ATmega</w:t>
      </w:r>
      <w:r w:rsidRPr="00EA7200">
        <w:rPr>
          <w:szCs w:val="30"/>
        </w:rPr>
        <w:t>32. Разобраться в алгоритме работы текущей программы. Убедиться в правильности работы программы.</w:t>
      </w:r>
    </w:p>
    <w:p w14:paraId="0540CBF0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szCs w:val="30"/>
        </w:rPr>
        <w:t xml:space="preserve">Определить зависимость количества тактов, за которое выполняется заменённый блок кода, от констант </w:t>
      </w:r>
      <w:r w:rsidRPr="00EA7200">
        <w:rPr>
          <w:szCs w:val="30"/>
          <w:lang w:val="en-US"/>
        </w:rPr>
        <w:t>x</w:t>
      </w:r>
      <w:r w:rsidRPr="00EA7200">
        <w:rPr>
          <w:szCs w:val="30"/>
        </w:rPr>
        <w:t xml:space="preserve"> и </w:t>
      </w:r>
      <w:r w:rsidRPr="00EA7200">
        <w:rPr>
          <w:szCs w:val="30"/>
          <w:lang w:val="en-US"/>
        </w:rPr>
        <w:t>y</w:t>
      </w:r>
      <w:r w:rsidRPr="00EA7200">
        <w:rPr>
          <w:szCs w:val="30"/>
        </w:rPr>
        <w:t>.</w:t>
      </w:r>
    </w:p>
    <w:p w14:paraId="21DC59A1" w14:textId="77777777" w:rsidR="00F67D73" w:rsidRPr="006F3A72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szCs w:val="30"/>
        </w:rPr>
        <w:t xml:space="preserve">Вычислить значения констант </w:t>
      </w:r>
      <w:r w:rsidRPr="00EA7200">
        <w:rPr>
          <w:szCs w:val="30"/>
          <w:lang w:val="en-US"/>
        </w:rPr>
        <w:t>x</w:t>
      </w:r>
      <w:r w:rsidRPr="00EA7200">
        <w:rPr>
          <w:szCs w:val="30"/>
        </w:rPr>
        <w:t xml:space="preserve"> и </w:t>
      </w:r>
      <w:r w:rsidRPr="00EA7200">
        <w:rPr>
          <w:szCs w:val="30"/>
          <w:lang w:val="en-US"/>
        </w:rPr>
        <w:t>y</w:t>
      </w:r>
      <w:r w:rsidRPr="00EA7200">
        <w:rPr>
          <w:szCs w:val="30"/>
        </w:rPr>
        <w:t xml:space="preserve"> при которых блок кода «</w:t>
      </w:r>
      <w:r w:rsidRPr="00EA7200">
        <w:rPr>
          <w:szCs w:val="30"/>
          <w:lang w:val="en-US"/>
        </w:rPr>
        <w:t>delay</w:t>
      </w:r>
      <w:r w:rsidRPr="00EA7200">
        <w:rPr>
          <w:szCs w:val="30"/>
        </w:rPr>
        <w:t xml:space="preserve">» будет выполняться ровно 0,1 секунды (при тактовой частоте 8 МГц). При невозможности обеспечения точной величины задержки необходимо дополнить блок кода соответствующим количеством команд </w:t>
      </w:r>
      <w:r w:rsidRPr="00EA7200">
        <w:rPr>
          <w:szCs w:val="30"/>
          <w:lang w:val="en-US"/>
        </w:rPr>
        <w:t>NOP</w:t>
      </w:r>
      <w:r w:rsidRPr="00EA7200">
        <w:rPr>
          <w:szCs w:val="30"/>
        </w:rPr>
        <w:t xml:space="preserve"> (на месте закомментированной команды </w:t>
      </w:r>
      <w:r w:rsidRPr="00EA7200">
        <w:rPr>
          <w:szCs w:val="30"/>
          <w:lang w:val="en-US"/>
        </w:rPr>
        <w:t>NOP</w:t>
      </w:r>
      <w:r w:rsidRPr="00EA7200">
        <w:rPr>
          <w:szCs w:val="30"/>
        </w:rPr>
        <w:t xml:space="preserve"> в базовом примере).</w:t>
      </w:r>
    </w:p>
    <w:p w14:paraId="1D674C1C" w14:textId="77777777" w:rsidR="00F67D73" w:rsidRDefault="00F67D73" w:rsidP="00F67D73">
      <w:pPr>
        <w:pStyle w:val="a3"/>
        <w:numPr>
          <w:ilvl w:val="0"/>
          <w:numId w:val="6"/>
        </w:numPr>
      </w:pPr>
      <w:r>
        <w:t>Изучить сформированный «.</w:t>
      </w:r>
      <w:r>
        <w:rPr>
          <w:lang w:val="en-US"/>
        </w:rPr>
        <w:t>lss</w:t>
      </w:r>
      <w:r>
        <w:t>»-файл, выписать адреса всех меток программы, перечислить используемые форматы команд в части состава и размерности операндов.</w:t>
      </w:r>
    </w:p>
    <w:p w14:paraId="1EDF80C0" w14:textId="77777777" w:rsidR="00F67D73" w:rsidRDefault="00F67D73" w:rsidP="00F67D73">
      <w:pPr>
        <w:pStyle w:val="a3"/>
        <w:numPr>
          <w:ilvl w:val="0"/>
          <w:numId w:val="6"/>
        </w:numPr>
      </w:pPr>
      <w:r>
        <w:t>Изучить структуру сформированного «.hex»-файла, определить количество записей в файле и количество машинных слов программы.</w:t>
      </w:r>
    </w:p>
    <w:p w14:paraId="7F5B1086" w14:textId="77777777" w:rsidR="00F67D73" w:rsidRDefault="00F67D73" w:rsidP="00F67D73">
      <w:pPr>
        <w:pStyle w:val="a3"/>
        <w:numPr>
          <w:ilvl w:val="0"/>
          <w:numId w:val="6"/>
        </w:numPr>
      </w:pPr>
      <w:r>
        <w:t>Взять команду ассемблера в соответствии с вариантом и описать порядок её выполнения внутри центрального процессора: определить этапы командного цикла, задействованные узлы МК, состав пересылаемых данных и управляющих сигналов.</w:t>
      </w:r>
    </w:p>
    <w:p w14:paraId="6395EF85" w14:textId="77777777" w:rsidR="009568D8" w:rsidRDefault="009568D8" w:rsidP="00F67D73">
      <w:pPr>
        <w:pStyle w:val="1"/>
      </w:pPr>
      <w:r>
        <w:t>Схема лабораторной установки</w:t>
      </w:r>
    </w:p>
    <w:p w14:paraId="0A12B17D" w14:textId="3F4E99AD" w:rsidR="009568D8" w:rsidRPr="007C4530" w:rsidRDefault="00F23F78" w:rsidP="00376CF6">
      <w:pPr>
        <w:jc w:val="center"/>
      </w:pPr>
      <w:r>
        <w:rPr>
          <w:noProof/>
        </w:rPr>
        <w:drawing>
          <wp:inline distT="0" distB="0" distL="0" distR="0" wp14:anchorId="456A65E0" wp14:editId="273E8E4E">
            <wp:extent cx="6840220" cy="4824095"/>
            <wp:effectExtent l="0" t="0" r="0" b="0"/>
            <wp:docPr id="1" name="Рисунок 1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B8A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Блок-схема алгоритма работы программы</w:t>
      </w:r>
    </w:p>
    <w:p w14:paraId="63CC2AB2" w14:textId="2151B4C7" w:rsidR="009568D8" w:rsidRDefault="00E55706" w:rsidP="00376CF6">
      <w:pPr>
        <w:jc w:val="center"/>
      </w:pPr>
      <w:r>
        <w:rPr>
          <w:noProof/>
        </w:rPr>
        <w:drawing>
          <wp:inline distT="0" distB="0" distL="0" distR="0" wp14:anchorId="5691050B" wp14:editId="147B4D2B">
            <wp:extent cx="260985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DFCF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Временные диаграммы логических сигналов на портах МК (фрагмент)</w:t>
      </w:r>
    </w:p>
    <w:p w14:paraId="462CC651" w14:textId="0EC4FDA0" w:rsidR="009568D8" w:rsidRDefault="00402629" w:rsidP="00376CF6">
      <w:pPr>
        <w:jc w:val="center"/>
      </w:pPr>
      <w:r>
        <w:rPr>
          <w:noProof/>
        </w:rPr>
        <w:drawing>
          <wp:inline distT="0" distB="0" distL="0" distR="0" wp14:anchorId="0AF61D8C" wp14:editId="1ED82F2C">
            <wp:extent cx="5379720" cy="3192780"/>
            <wp:effectExtent l="0" t="0" r="11430" b="762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DD4D99C-6165-BF14-FC7A-24DAF92C5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42A271" w14:textId="0002FAC6" w:rsidR="00402629" w:rsidRPr="00402629" w:rsidRDefault="00402629" w:rsidP="009568D8">
      <w:r>
        <w:t xml:space="preserve">По оси </w:t>
      </w:r>
      <w:r>
        <w:rPr>
          <w:lang w:val="en-US"/>
        </w:rPr>
        <w:t>Y</w:t>
      </w:r>
      <w:r w:rsidRPr="00402629">
        <w:t xml:space="preserve"> </w:t>
      </w:r>
      <w:r>
        <w:t xml:space="preserve">указаны номера светодиодов, по оси </w:t>
      </w:r>
      <w:r>
        <w:rPr>
          <w:lang w:val="en-US"/>
        </w:rPr>
        <w:t>X</w:t>
      </w:r>
      <w:r w:rsidRPr="00402629">
        <w:t xml:space="preserve"> </w:t>
      </w:r>
      <w:r>
        <w:t>–</w:t>
      </w:r>
      <w:r w:rsidRPr="00402629">
        <w:t xml:space="preserve"> </w:t>
      </w:r>
      <w:r>
        <w:t>время. Когда график находится на высоте светодиода, он горит.</w:t>
      </w:r>
    </w:p>
    <w:p w14:paraId="3EC0DB28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Результаты работы</w:t>
      </w:r>
    </w:p>
    <w:p w14:paraId="07A45D2F" w14:textId="77777777" w:rsidR="00F67D73" w:rsidRDefault="00F67D73" w:rsidP="00F67D73">
      <w:pPr>
        <w:pStyle w:val="3"/>
      </w:pPr>
      <w:r w:rsidRPr="00F67D73">
        <w:t>Определение зависимости количества тактов от констант x и y</w:t>
      </w:r>
    </w:p>
    <w:p w14:paraId="47978AC6" w14:textId="30FCC83B" w:rsidR="00F67D73" w:rsidRPr="00E55706" w:rsidRDefault="00E55706" w:rsidP="00F67D73">
      <w:pPr>
        <w:rPr>
          <w:lang w:val="en-US"/>
        </w:rPr>
      </w:pPr>
      <w:r>
        <w:rPr>
          <w:lang w:val="en-US"/>
        </w:rPr>
        <w:t>LDI</w:t>
      </w:r>
      <w:r w:rsidRPr="00E55706">
        <w:rPr>
          <w:lang w:val="en-US"/>
        </w:rPr>
        <w:t xml:space="preserve">, </w:t>
      </w:r>
      <w:r>
        <w:rPr>
          <w:lang w:val="en-US"/>
        </w:rPr>
        <w:t>INC</w:t>
      </w:r>
      <w:r w:rsidRPr="00E55706">
        <w:rPr>
          <w:lang w:val="en-US"/>
        </w:rPr>
        <w:t xml:space="preserve">, </w:t>
      </w:r>
      <w:r>
        <w:rPr>
          <w:lang w:val="en-US"/>
        </w:rPr>
        <w:t>DEC, NOP</w:t>
      </w:r>
      <w:r w:rsidRPr="00E55706">
        <w:rPr>
          <w:lang w:val="en-US"/>
        </w:rPr>
        <w:t xml:space="preserve"> – 1 </w:t>
      </w:r>
      <w:r>
        <w:t>такт</w:t>
      </w:r>
      <w:r>
        <w:rPr>
          <w:lang w:val="en-US"/>
        </w:rPr>
        <w:t>;</w:t>
      </w:r>
    </w:p>
    <w:p w14:paraId="64DBE765" w14:textId="0A887BA9" w:rsidR="00E55706" w:rsidRPr="00E55706" w:rsidRDefault="00E55706" w:rsidP="00F67D73">
      <w:r>
        <w:rPr>
          <w:lang w:val="en-US"/>
        </w:rPr>
        <w:t>RET</w:t>
      </w:r>
      <w:r w:rsidRPr="00E55706">
        <w:t xml:space="preserve"> – </w:t>
      </w:r>
      <w:r>
        <w:t>4 такта</w:t>
      </w:r>
      <w:r w:rsidRPr="00E55706">
        <w:t>;</w:t>
      </w:r>
    </w:p>
    <w:p w14:paraId="0C00DFA0" w14:textId="577ED47B" w:rsidR="00E55706" w:rsidRDefault="00E55706" w:rsidP="00977AA7">
      <w:r>
        <w:rPr>
          <w:lang w:val="en-US"/>
        </w:rPr>
        <w:t>BRNE</w:t>
      </w:r>
      <w:r w:rsidRPr="00E55706">
        <w:t xml:space="preserve"> – 2</w:t>
      </w:r>
      <w:r w:rsidR="004D6D68">
        <w:t>(1)</w:t>
      </w:r>
      <w:r w:rsidRPr="00E55706">
        <w:t xml:space="preserve"> </w:t>
      </w:r>
      <w:r>
        <w:t>такта</w:t>
      </w:r>
      <w:r w:rsidRPr="00E55706">
        <w:t>;</w:t>
      </w:r>
    </w:p>
    <w:p w14:paraId="670E5E2D" w14:textId="6491556F" w:rsidR="008C354D" w:rsidRPr="00663C1D" w:rsidRDefault="00977AA7" w:rsidP="00977AA7">
      <w:r>
        <w:t xml:space="preserve">          Количество тактов</w:t>
      </w:r>
      <w:r w:rsidR="00663C1D" w:rsidRPr="00663C1D">
        <w:t xml:space="preserve"> </w:t>
      </w:r>
      <w:r w:rsidR="00663C1D">
        <w:rPr>
          <w:lang w:val="en-US"/>
        </w:rPr>
        <w:t>N</w:t>
      </w:r>
      <w:r>
        <w:t xml:space="preserve"> =</w:t>
      </w:r>
      <w:r w:rsidR="004D6D68">
        <w:t xml:space="preserve"> 6 + 5</w:t>
      </w:r>
      <w:r w:rsidR="004D6D68">
        <w:rPr>
          <w:lang w:val="en-US"/>
        </w:rPr>
        <w:t>x</w:t>
      </w:r>
      <w:r w:rsidR="004D6D68" w:rsidRPr="004D6D68">
        <w:t xml:space="preserve"> + 1282(256 - </w:t>
      </w:r>
      <w:r w:rsidR="004D6D68">
        <w:rPr>
          <w:lang w:val="en-US"/>
        </w:rPr>
        <w:t>y</w:t>
      </w:r>
      <w:r w:rsidR="004D6D68" w:rsidRPr="004D6D68">
        <w:t>)</w:t>
      </w:r>
      <w:r w:rsidR="00860A71" w:rsidRPr="00860A71">
        <w:t xml:space="preserve"> </w:t>
      </w:r>
    </w:p>
    <w:p w14:paraId="7544A68C" w14:textId="65B63BCC" w:rsidR="00DC3A71" w:rsidRDefault="00DC3A71" w:rsidP="00977AA7"/>
    <w:p w14:paraId="1B20F387" w14:textId="05930D27" w:rsidR="00DC3A71" w:rsidRDefault="00DC3A71" w:rsidP="00977AA7">
      <w:r>
        <w:t>Чтобы время выполнения было 0,</w:t>
      </w:r>
      <w:r w:rsidR="004D6D68" w:rsidRPr="004D6D68">
        <w:t>0</w:t>
      </w:r>
      <w:r>
        <w:t>1 с, нужно сделать так:</w:t>
      </w:r>
    </w:p>
    <w:p w14:paraId="4C56B410" w14:textId="09D48425" w:rsidR="00B21992" w:rsidRPr="00962806" w:rsidRDefault="004D6D68" w:rsidP="00977AA7">
      <w:r>
        <w:rPr>
          <w:lang w:val="en-US"/>
        </w:rPr>
        <w:t>X</w:t>
      </w:r>
      <w:r w:rsidRPr="00962806">
        <w:t xml:space="preserve"> </w:t>
      </w:r>
      <w:r w:rsidR="00B21992" w:rsidRPr="00A30004">
        <w:t>=</w:t>
      </w:r>
      <w:r w:rsidRPr="00962806">
        <w:t xml:space="preserve"> 102</w:t>
      </w:r>
    </w:p>
    <w:p w14:paraId="605D552D" w14:textId="5F16B7B9" w:rsidR="00B21992" w:rsidRPr="00962806" w:rsidRDefault="00B21992" w:rsidP="00977AA7">
      <w:r>
        <w:rPr>
          <w:lang w:val="en-US"/>
        </w:rPr>
        <w:t>Y</w:t>
      </w:r>
      <w:r w:rsidR="004D6D68" w:rsidRPr="00962806">
        <w:t xml:space="preserve"> </w:t>
      </w:r>
      <w:r w:rsidRPr="00B21992">
        <w:t>=</w:t>
      </w:r>
      <w:r w:rsidR="004D6D68" w:rsidRPr="00962806">
        <w:t xml:space="preserve"> 194</w:t>
      </w:r>
    </w:p>
    <w:p w14:paraId="38D892D4" w14:textId="70082077" w:rsidR="008C354D" w:rsidRPr="008C354D" w:rsidRDefault="008C354D" w:rsidP="004D6D68"/>
    <w:p w14:paraId="1BB39856" w14:textId="77777777" w:rsidR="00F67D73" w:rsidRDefault="00F67D73" w:rsidP="00F67D73">
      <w:pPr>
        <w:pStyle w:val="3"/>
      </w:pPr>
      <w:r>
        <w:lastRenderedPageBreak/>
        <w:t xml:space="preserve">Анализ </w:t>
      </w:r>
      <w:r>
        <w:rPr>
          <w:lang w:val="en-US"/>
        </w:rPr>
        <w:t>lss</w:t>
      </w:r>
      <w:r w:rsidRPr="0070358D">
        <w:t>-</w:t>
      </w:r>
      <w:r>
        <w:t>файла</w:t>
      </w:r>
    </w:p>
    <w:p w14:paraId="53E7DCE1" w14:textId="49D696AA" w:rsidR="00F67D73" w:rsidRDefault="001D53BC" w:rsidP="00F67D73">
      <w:r>
        <w:t>Адреса меток:</w:t>
      </w:r>
    </w:p>
    <w:p w14:paraId="485EDFAF" w14:textId="3DB9C6FC" w:rsidR="001D53BC" w:rsidRPr="00F65310" w:rsidRDefault="001D53BC" w:rsidP="00F67D73">
      <w:pPr>
        <w:rPr>
          <w:lang w:val="en-US"/>
        </w:rPr>
      </w:pPr>
      <w:r>
        <w:rPr>
          <w:lang w:val="en-US"/>
        </w:rPr>
        <w:t>delay</w:t>
      </w:r>
      <w:r w:rsidRPr="00F65310">
        <w:rPr>
          <w:lang w:val="en-US"/>
        </w:rPr>
        <w:t xml:space="preserve"> – 0000</w:t>
      </w:r>
      <w:r w:rsidR="005149C4">
        <w:rPr>
          <w:lang w:val="en-US"/>
        </w:rPr>
        <w:t>02</w:t>
      </w:r>
    </w:p>
    <w:p w14:paraId="75F5A6F4" w14:textId="1A21F86F" w:rsidR="001D53BC" w:rsidRPr="00F65310" w:rsidRDefault="001D53BC" w:rsidP="00F67D73">
      <w:pPr>
        <w:rPr>
          <w:lang w:val="en-US"/>
        </w:rPr>
      </w:pPr>
      <w:r>
        <w:rPr>
          <w:lang w:val="en-US"/>
        </w:rPr>
        <w:t>delay</w:t>
      </w:r>
      <w:r w:rsidRPr="00F65310">
        <w:rPr>
          <w:lang w:val="en-US"/>
        </w:rPr>
        <w:t>_</w:t>
      </w:r>
      <w:r>
        <w:rPr>
          <w:lang w:val="en-US"/>
        </w:rPr>
        <w:t>sub</w:t>
      </w:r>
      <w:r w:rsidRPr="00F65310">
        <w:rPr>
          <w:lang w:val="en-US"/>
        </w:rPr>
        <w:t xml:space="preserve"> - 000004</w:t>
      </w:r>
    </w:p>
    <w:p w14:paraId="72BAC344" w14:textId="0270A0D6" w:rsidR="001D53BC" w:rsidRPr="00F65310" w:rsidRDefault="001D53BC" w:rsidP="00F67D73">
      <w:pPr>
        <w:rPr>
          <w:lang w:val="en-US"/>
        </w:rPr>
      </w:pPr>
      <w:r>
        <w:rPr>
          <w:lang w:val="en-US"/>
        </w:rPr>
        <w:t>reset</w:t>
      </w:r>
      <w:r w:rsidRPr="00F65310">
        <w:rPr>
          <w:lang w:val="en-US"/>
        </w:rPr>
        <w:t xml:space="preserve"> – 00000</w:t>
      </w:r>
      <w:r w:rsidR="007E4245">
        <w:rPr>
          <w:lang w:val="en-US"/>
        </w:rPr>
        <w:t>d</w:t>
      </w:r>
    </w:p>
    <w:p w14:paraId="07F67164" w14:textId="0FCB4B08" w:rsidR="001D53BC" w:rsidRPr="00F65310" w:rsidRDefault="001D53BC" w:rsidP="00F67D73">
      <w:pPr>
        <w:rPr>
          <w:lang w:val="en-US"/>
        </w:rPr>
      </w:pPr>
      <w:r>
        <w:rPr>
          <w:lang w:val="en-US"/>
        </w:rPr>
        <w:t>loop</w:t>
      </w:r>
      <w:r w:rsidRPr="00F65310">
        <w:rPr>
          <w:lang w:val="en-US"/>
        </w:rPr>
        <w:t xml:space="preserve"> – 00001</w:t>
      </w:r>
      <w:r w:rsidR="007E4245">
        <w:rPr>
          <w:lang w:val="en-US"/>
        </w:rPr>
        <w:t>c</w:t>
      </w:r>
    </w:p>
    <w:p w14:paraId="5F554D0B" w14:textId="2AC4D7FF" w:rsidR="009B1C27" w:rsidRDefault="009B1C27" w:rsidP="009B1C27">
      <w:pPr>
        <w:pStyle w:val="ae"/>
        <w:spacing w:before="0" w:beforeAutospacing="0" w:after="0" w:afterAutospacing="0"/>
      </w:pPr>
      <w:r>
        <w:rPr>
          <w:color w:val="000000"/>
          <w:sz w:val="28"/>
          <w:szCs w:val="28"/>
        </w:rPr>
        <w:t>Исполь</w:t>
      </w:r>
      <w:r w:rsidR="003F5D7E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уемые форматы команд:</w:t>
      </w:r>
    </w:p>
    <w:p w14:paraId="667977EF" w14:textId="3B47C56B" w:rsidR="009B1C27" w:rsidRDefault="009B1C27" w:rsidP="00902D43">
      <w:pPr>
        <w:pStyle w:val="ae"/>
        <w:numPr>
          <w:ilvl w:val="0"/>
          <w:numId w:val="14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B1C27">
        <w:rPr>
          <w:b/>
          <w:bCs/>
          <w:color w:val="000000"/>
          <w:sz w:val="28"/>
          <w:szCs w:val="28"/>
        </w:rPr>
        <w:t>Пересылка</w:t>
      </w:r>
      <w:r>
        <w:rPr>
          <w:b/>
          <w:bCs/>
          <w:color w:val="000000"/>
          <w:sz w:val="28"/>
          <w:szCs w:val="28"/>
        </w:rPr>
        <w:t>:</w:t>
      </w:r>
    </w:p>
    <w:p w14:paraId="5CFAFCF7" w14:textId="704F4040" w:rsidR="009B1C27" w:rsidRDefault="009B1C27" w:rsidP="009B1C27">
      <w:pPr>
        <w:pStyle w:val="ae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 w:rsidRPr="009B1C27">
        <w:rPr>
          <w:color w:val="000000"/>
          <w:sz w:val="28"/>
          <w:szCs w:val="28"/>
          <w:lang w:val="en-US"/>
        </w:rPr>
        <w:t xml:space="preserve">OUT:  </w:t>
      </w:r>
      <w:r w:rsidR="007E4245" w:rsidRPr="007E4245">
        <w:rPr>
          <w:color w:val="000000"/>
          <w:sz w:val="28"/>
          <w:szCs w:val="28"/>
          <w:lang w:val="en-US"/>
        </w:rPr>
        <w:t>bb4a</w:t>
      </w:r>
      <w:r w:rsidR="007E4245">
        <w:rPr>
          <w:color w:val="000000"/>
          <w:sz w:val="28"/>
          <w:szCs w:val="28"/>
          <w:lang w:val="en-US"/>
        </w:rPr>
        <w:t xml:space="preserve">, </w:t>
      </w:r>
      <w:r w:rsidR="007E4245" w:rsidRPr="007E4245">
        <w:rPr>
          <w:color w:val="000000"/>
          <w:sz w:val="28"/>
          <w:szCs w:val="28"/>
          <w:lang w:val="en-US"/>
        </w:rPr>
        <w:t>bb47</w:t>
      </w:r>
      <w:r w:rsidR="007E4245">
        <w:rPr>
          <w:color w:val="000000"/>
          <w:sz w:val="28"/>
          <w:szCs w:val="28"/>
          <w:lang w:val="en-US"/>
        </w:rPr>
        <w:t xml:space="preserve">, </w:t>
      </w:r>
      <w:r w:rsidR="007E4245" w:rsidRPr="007E4245">
        <w:rPr>
          <w:color w:val="000000"/>
          <w:sz w:val="28"/>
          <w:szCs w:val="28"/>
          <w:lang w:val="en-US"/>
        </w:rPr>
        <w:t>bb44</w:t>
      </w:r>
      <w:r w:rsidR="007E4245">
        <w:rPr>
          <w:color w:val="000000"/>
          <w:sz w:val="28"/>
          <w:szCs w:val="28"/>
          <w:lang w:val="en-US"/>
        </w:rPr>
        <w:t xml:space="preserve">, </w:t>
      </w:r>
      <w:r w:rsidR="007E4245" w:rsidRPr="007E4245">
        <w:rPr>
          <w:color w:val="000000"/>
          <w:sz w:val="28"/>
          <w:szCs w:val="28"/>
          <w:lang w:val="en-US"/>
        </w:rPr>
        <w:t>bb41</w:t>
      </w:r>
      <w:r w:rsidR="007E4245">
        <w:rPr>
          <w:color w:val="000000"/>
          <w:sz w:val="28"/>
          <w:szCs w:val="28"/>
          <w:lang w:val="en-US"/>
        </w:rPr>
        <w:t xml:space="preserve">, </w:t>
      </w:r>
      <w:r w:rsidR="007E4245" w:rsidRPr="007E4245">
        <w:rPr>
          <w:color w:val="000000"/>
          <w:sz w:val="28"/>
          <w:szCs w:val="28"/>
          <w:lang w:val="en-US"/>
        </w:rPr>
        <w:t>bf4e</w:t>
      </w:r>
      <w:r w:rsidR="007E4245">
        <w:rPr>
          <w:color w:val="000000"/>
          <w:sz w:val="28"/>
          <w:szCs w:val="28"/>
          <w:lang w:val="en-US"/>
        </w:rPr>
        <w:t xml:space="preserve">, </w:t>
      </w:r>
      <w:r w:rsidR="007E4245" w:rsidRPr="007E4245">
        <w:rPr>
          <w:color w:val="000000"/>
          <w:sz w:val="28"/>
          <w:szCs w:val="28"/>
          <w:lang w:val="en-US"/>
        </w:rPr>
        <w:t>bf4d</w:t>
      </w:r>
      <w:r w:rsidR="007E4245">
        <w:rPr>
          <w:color w:val="000000"/>
          <w:sz w:val="28"/>
          <w:szCs w:val="28"/>
          <w:lang w:val="en-US"/>
        </w:rPr>
        <w:t xml:space="preserve">, </w:t>
      </w:r>
      <w:r w:rsidR="007E4245" w:rsidRPr="007E4245">
        <w:rPr>
          <w:color w:val="000000"/>
          <w:sz w:val="28"/>
          <w:szCs w:val="28"/>
          <w:lang w:val="en-US"/>
        </w:rPr>
        <w:t>ba0b</w:t>
      </w:r>
      <w:r w:rsidR="007E4245">
        <w:rPr>
          <w:color w:val="000000"/>
          <w:sz w:val="28"/>
          <w:szCs w:val="28"/>
          <w:lang w:val="en-US"/>
        </w:rPr>
        <w:t xml:space="preserve">, </w:t>
      </w:r>
      <w:r w:rsidR="007E4245" w:rsidRPr="007E4245">
        <w:rPr>
          <w:color w:val="000000"/>
          <w:sz w:val="28"/>
          <w:szCs w:val="28"/>
          <w:lang w:val="en-US"/>
        </w:rPr>
        <w:t>ba18</w:t>
      </w:r>
      <w:r w:rsidR="007E4245">
        <w:rPr>
          <w:color w:val="000000"/>
          <w:sz w:val="28"/>
          <w:szCs w:val="28"/>
          <w:lang w:val="en-US"/>
        </w:rPr>
        <w:t xml:space="preserve">, </w:t>
      </w:r>
      <w:r w:rsidR="007E4245" w:rsidRPr="007E4245">
        <w:rPr>
          <w:color w:val="000000"/>
          <w:sz w:val="28"/>
          <w:szCs w:val="28"/>
          <w:lang w:val="en-US"/>
        </w:rPr>
        <w:t>ba25</w:t>
      </w:r>
      <w:r w:rsidR="007E4245">
        <w:rPr>
          <w:color w:val="000000"/>
          <w:sz w:val="28"/>
          <w:szCs w:val="28"/>
          <w:lang w:val="en-US"/>
        </w:rPr>
        <w:t xml:space="preserve">, </w:t>
      </w:r>
      <w:r w:rsidR="007E4245" w:rsidRPr="007E4245">
        <w:rPr>
          <w:color w:val="000000"/>
          <w:sz w:val="28"/>
          <w:szCs w:val="28"/>
          <w:lang w:val="en-US"/>
        </w:rPr>
        <w:t>ba32</w:t>
      </w:r>
    </w:p>
    <w:p w14:paraId="2029C6A6" w14:textId="52908653" w:rsidR="00902D43" w:rsidRDefault="00902D43" w:rsidP="009B1C27">
      <w:pPr>
        <w:pStyle w:val="ae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902D43">
        <w:rPr>
          <w:sz w:val="28"/>
          <w:szCs w:val="28"/>
          <w:lang w:val="en-US"/>
        </w:rPr>
        <w:t>LDI</w:t>
      </w:r>
      <w:r>
        <w:rPr>
          <w:sz w:val="28"/>
          <w:szCs w:val="28"/>
          <w:lang w:val="en-US"/>
        </w:rPr>
        <w:t xml:space="preserve">: </w:t>
      </w:r>
      <w:r w:rsidR="007E4245" w:rsidRPr="007E4245">
        <w:rPr>
          <w:sz w:val="28"/>
          <w:szCs w:val="28"/>
          <w:lang w:val="en-US"/>
        </w:rPr>
        <w:t>e6d6</w:t>
      </w:r>
      <w:r w:rsidR="007E4245">
        <w:rPr>
          <w:sz w:val="28"/>
          <w:szCs w:val="28"/>
          <w:lang w:val="en-US"/>
        </w:rPr>
        <w:t xml:space="preserve">, </w:t>
      </w:r>
      <w:r w:rsidR="007E4245" w:rsidRPr="007E4245">
        <w:rPr>
          <w:sz w:val="28"/>
          <w:szCs w:val="28"/>
          <w:lang w:val="en-US"/>
        </w:rPr>
        <w:t>ece2</w:t>
      </w:r>
      <w:r w:rsidR="007E4245">
        <w:rPr>
          <w:sz w:val="28"/>
          <w:szCs w:val="28"/>
          <w:lang w:val="en-US"/>
        </w:rPr>
        <w:t xml:space="preserve">, </w:t>
      </w:r>
      <w:r w:rsidR="007E4245" w:rsidRPr="007E4245">
        <w:rPr>
          <w:sz w:val="28"/>
          <w:szCs w:val="28"/>
          <w:lang w:val="en-US"/>
        </w:rPr>
        <w:t>e041</w:t>
      </w:r>
      <w:r w:rsidR="00BD272D">
        <w:rPr>
          <w:sz w:val="28"/>
          <w:szCs w:val="28"/>
          <w:lang w:val="en-US"/>
        </w:rPr>
        <w:t xml:space="preserve">, </w:t>
      </w:r>
      <w:r w:rsidR="00BD272D" w:rsidRPr="00BD272D">
        <w:rPr>
          <w:sz w:val="28"/>
          <w:szCs w:val="28"/>
          <w:lang w:val="en-US"/>
        </w:rPr>
        <w:t>e048</w:t>
      </w:r>
      <w:r w:rsidR="00BD272D">
        <w:rPr>
          <w:sz w:val="28"/>
          <w:szCs w:val="28"/>
          <w:lang w:val="en-US"/>
        </w:rPr>
        <w:t xml:space="preserve">, </w:t>
      </w:r>
      <w:r w:rsidR="00BD272D" w:rsidRPr="00BD272D">
        <w:rPr>
          <w:sz w:val="28"/>
          <w:szCs w:val="28"/>
          <w:lang w:val="en-US"/>
        </w:rPr>
        <w:t>e54f</w:t>
      </w:r>
    </w:p>
    <w:p w14:paraId="06EA94C2" w14:textId="6340769E" w:rsidR="00902D43" w:rsidRPr="00902D43" w:rsidRDefault="00902D43" w:rsidP="009B1C27">
      <w:pPr>
        <w:pStyle w:val="ae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902D43">
        <w:rPr>
          <w:sz w:val="28"/>
          <w:szCs w:val="28"/>
        </w:rPr>
        <w:t>MOV</w:t>
      </w:r>
      <w:r w:rsidRPr="00902D43">
        <w:rPr>
          <w:sz w:val="28"/>
          <w:szCs w:val="28"/>
          <w:lang w:val="en-US"/>
        </w:rPr>
        <w:t xml:space="preserve">: </w:t>
      </w:r>
      <w:r w:rsidR="00BD272D" w:rsidRPr="00BD272D">
        <w:rPr>
          <w:sz w:val="28"/>
          <w:szCs w:val="28"/>
          <w:lang w:val="en-US"/>
        </w:rPr>
        <w:t>2e04</w:t>
      </w:r>
      <w:r w:rsidR="00BD272D">
        <w:rPr>
          <w:sz w:val="28"/>
          <w:szCs w:val="28"/>
          <w:lang w:val="en-US"/>
        </w:rPr>
        <w:t xml:space="preserve">, </w:t>
      </w:r>
      <w:r w:rsidR="00BD272D" w:rsidRPr="00BD272D">
        <w:rPr>
          <w:sz w:val="28"/>
          <w:szCs w:val="28"/>
          <w:lang w:val="en-US"/>
        </w:rPr>
        <w:t>2e14</w:t>
      </w:r>
      <w:r w:rsidR="00BD272D">
        <w:rPr>
          <w:sz w:val="28"/>
          <w:szCs w:val="28"/>
          <w:lang w:val="en-US"/>
        </w:rPr>
        <w:t xml:space="preserve">, </w:t>
      </w:r>
      <w:r w:rsidR="00BD272D" w:rsidRPr="00BD272D">
        <w:rPr>
          <w:sz w:val="28"/>
          <w:szCs w:val="28"/>
          <w:lang w:val="en-US"/>
        </w:rPr>
        <w:t>2e24</w:t>
      </w:r>
      <w:r w:rsidR="00BD272D">
        <w:rPr>
          <w:sz w:val="28"/>
          <w:szCs w:val="28"/>
          <w:lang w:val="en-US"/>
        </w:rPr>
        <w:t xml:space="preserve">, </w:t>
      </w:r>
      <w:r w:rsidR="00BD272D" w:rsidRPr="00BD272D">
        <w:rPr>
          <w:sz w:val="28"/>
          <w:szCs w:val="28"/>
          <w:lang w:val="en-US"/>
        </w:rPr>
        <w:t>2e34</w:t>
      </w:r>
    </w:p>
    <w:p w14:paraId="23C77436" w14:textId="768C496B" w:rsidR="009B1C27" w:rsidRDefault="00902D43" w:rsidP="00902D43">
      <w:pPr>
        <w:pStyle w:val="ae"/>
        <w:numPr>
          <w:ilvl w:val="0"/>
          <w:numId w:val="14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02D43">
        <w:rPr>
          <w:b/>
          <w:bCs/>
          <w:color w:val="000000"/>
          <w:sz w:val="28"/>
          <w:szCs w:val="28"/>
        </w:rPr>
        <w:t>Арифметические</w:t>
      </w:r>
      <w:r w:rsidR="009B1C27">
        <w:rPr>
          <w:b/>
          <w:bCs/>
          <w:color w:val="000000"/>
          <w:sz w:val="28"/>
          <w:szCs w:val="28"/>
        </w:rPr>
        <w:t>:</w:t>
      </w:r>
    </w:p>
    <w:p w14:paraId="35C20559" w14:textId="6DD51D17" w:rsidR="009B1C27" w:rsidRDefault="00902D43" w:rsidP="009B1C27">
      <w:pPr>
        <w:pStyle w:val="ae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902D43">
        <w:rPr>
          <w:color w:val="000000"/>
          <w:sz w:val="28"/>
          <w:szCs w:val="28"/>
        </w:rPr>
        <w:t>INC</w:t>
      </w:r>
      <w:r w:rsidR="009B1C27">
        <w:rPr>
          <w:color w:val="000000"/>
          <w:sz w:val="28"/>
          <w:szCs w:val="28"/>
        </w:rPr>
        <w:t xml:space="preserve">: </w:t>
      </w:r>
      <w:r w:rsidR="00BD272D" w:rsidRPr="00BD272D">
        <w:rPr>
          <w:color w:val="000000"/>
          <w:sz w:val="28"/>
          <w:szCs w:val="28"/>
        </w:rPr>
        <w:t>95e3</w:t>
      </w:r>
      <w:r w:rsidR="009B1C27">
        <w:rPr>
          <w:color w:val="000000"/>
          <w:sz w:val="28"/>
          <w:szCs w:val="28"/>
        </w:rPr>
        <w:t>.</w:t>
      </w:r>
    </w:p>
    <w:p w14:paraId="486BBF9C" w14:textId="1CE0FFB8" w:rsidR="00902D43" w:rsidRPr="00902D43" w:rsidRDefault="00902D43" w:rsidP="00902D43">
      <w:pPr>
        <w:pStyle w:val="ae"/>
        <w:spacing w:before="0" w:beforeAutospacing="0" w:after="0" w:afterAutospacing="0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DEC: </w:t>
      </w:r>
      <w:r w:rsidR="00BD272D" w:rsidRPr="00BD272D">
        <w:rPr>
          <w:color w:val="000000"/>
          <w:sz w:val="28"/>
          <w:szCs w:val="28"/>
          <w:lang w:val="en-US"/>
        </w:rPr>
        <w:t>95da</w:t>
      </w:r>
      <w:r>
        <w:rPr>
          <w:color w:val="000000"/>
          <w:sz w:val="28"/>
          <w:szCs w:val="28"/>
          <w:lang w:val="en-US"/>
        </w:rPr>
        <w:t>.</w:t>
      </w:r>
    </w:p>
    <w:p w14:paraId="6F53F6FA" w14:textId="73FC97A8" w:rsidR="009B1C27" w:rsidRDefault="00902D43" w:rsidP="00902D43">
      <w:pPr>
        <w:pStyle w:val="ae"/>
        <w:numPr>
          <w:ilvl w:val="0"/>
          <w:numId w:val="14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02D43">
        <w:rPr>
          <w:b/>
          <w:bCs/>
          <w:color w:val="000000"/>
          <w:sz w:val="28"/>
          <w:szCs w:val="28"/>
        </w:rPr>
        <w:t>Битовые</w:t>
      </w:r>
      <w:r w:rsidR="009B1C27">
        <w:rPr>
          <w:b/>
          <w:bCs/>
          <w:color w:val="000000"/>
          <w:sz w:val="28"/>
          <w:szCs w:val="28"/>
        </w:rPr>
        <w:t>:</w:t>
      </w:r>
    </w:p>
    <w:p w14:paraId="0336D840" w14:textId="038B1F7C" w:rsidR="009B1C27" w:rsidRDefault="00902D43" w:rsidP="009B1C27">
      <w:pPr>
        <w:pStyle w:val="ae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SER</w:t>
      </w:r>
      <w:r w:rsidR="009B1C27">
        <w:rPr>
          <w:color w:val="000000"/>
          <w:sz w:val="28"/>
          <w:szCs w:val="28"/>
        </w:rPr>
        <w:t xml:space="preserve">: </w:t>
      </w:r>
      <w:r w:rsidRPr="00902D43">
        <w:rPr>
          <w:color w:val="000000"/>
          <w:sz w:val="28"/>
          <w:szCs w:val="28"/>
        </w:rPr>
        <w:t>ef4f</w:t>
      </w:r>
      <w:r w:rsidR="009B1C27">
        <w:rPr>
          <w:color w:val="000000"/>
          <w:sz w:val="28"/>
          <w:szCs w:val="28"/>
        </w:rPr>
        <w:t>.</w:t>
      </w:r>
    </w:p>
    <w:p w14:paraId="0B437FC3" w14:textId="6052634B" w:rsidR="00902D43" w:rsidRPr="00902D43" w:rsidRDefault="00902D43" w:rsidP="009B1C27">
      <w:pPr>
        <w:pStyle w:val="ae"/>
        <w:spacing w:before="0" w:beforeAutospacing="0" w:after="0" w:afterAutospacing="0"/>
        <w:ind w:left="708"/>
        <w:rPr>
          <w:sz w:val="28"/>
          <w:szCs w:val="28"/>
          <w:lang w:val="en-US"/>
        </w:rPr>
      </w:pPr>
      <w:r w:rsidRPr="00902D43">
        <w:rPr>
          <w:sz w:val="28"/>
          <w:szCs w:val="28"/>
        </w:rPr>
        <w:t>CLR</w:t>
      </w:r>
      <w:r>
        <w:rPr>
          <w:sz w:val="28"/>
          <w:szCs w:val="28"/>
          <w:lang w:val="en-US"/>
        </w:rPr>
        <w:t xml:space="preserve">: </w:t>
      </w:r>
      <w:r w:rsidRPr="00902D43">
        <w:rPr>
          <w:sz w:val="28"/>
          <w:szCs w:val="28"/>
          <w:lang w:val="en-US"/>
        </w:rPr>
        <w:t>2744</w:t>
      </w:r>
      <w:r>
        <w:rPr>
          <w:sz w:val="28"/>
          <w:szCs w:val="28"/>
          <w:lang w:val="en-US"/>
        </w:rPr>
        <w:t>.</w:t>
      </w:r>
    </w:p>
    <w:p w14:paraId="6A7AC5A0" w14:textId="7AE2FEEB" w:rsidR="009B1C27" w:rsidRDefault="00902D43" w:rsidP="00902D43">
      <w:pPr>
        <w:pStyle w:val="ae"/>
        <w:numPr>
          <w:ilvl w:val="0"/>
          <w:numId w:val="14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02D43">
        <w:rPr>
          <w:b/>
          <w:bCs/>
          <w:color w:val="000000"/>
          <w:sz w:val="28"/>
          <w:szCs w:val="28"/>
        </w:rPr>
        <w:t>Сдвиг</w:t>
      </w:r>
      <w:r w:rsidR="009B1C27">
        <w:rPr>
          <w:b/>
          <w:bCs/>
          <w:color w:val="000000"/>
          <w:sz w:val="28"/>
          <w:szCs w:val="28"/>
        </w:rPr>
        <w:t>:</w:t>
      </w:r>
    </w:p>
    <w:p w14:paraId="0656FC4A" w14:textId="1F49B7E7" w:rsidR="001D53BC" w:rsidRDefault="003F5D7E" w:rsidP="00B45F03">
      <w:pPr>
        <w:ind w:left="708"/>
        <w:rPr>
          <w:lang w:val="en-US"/>
        </w:rPr>
      </w:pPr>
      <w:r>
        <w:rPr>
          <w:lang w:val="en-US"/>
        </w:rPr>
        <w:t>LSR:</w:t>
      </w:r>
      <w:r w:rsidRPr="003F5D7E">
        <w:t xml:space="preserve"> </w:t>
      </w:r>
      <w:r w:rsidRPr="003F5D7E">
        <w:rPr>
          <w:lang w:val="en-US"/>
        </w:rPr>
        <w:t>9436</w:t>
      </w:r>
      <w:r>
        <w:rPr>
          <w:lang w:val="en-US"/>
        </w:rPr>
        <w:t>.</w:t>
      </w:r>
    </w:p>
    <w:p w14:paraId="6A20D2AF" w14:textId="38A8A167" w:rsidR="003F5D7E" w:rsidRDefault="003F5D7E" w:rsidP="00B45F03">
      <w:pPr>
        <w:ind w:left="708"/>
        <w:rPr>
          <w:lang w:val="en-US"/>
        </w:rPr>
      </w:pPr>
      <w:r>
        <w:rPr>
          <w:lang w:val="en-US"/>
        </w:rPr>
        <w:t xml:space="preserve">ROR: </w:t>
      </w:r>
      <w:r w:rsidRPr="003F5D7E">
        <w:rPr>
          <w:lang w:val="en-US"/>
        </w:rPr>
        <w:t>9427</w:t>
      </w:r>
      <w:r>
        <w:rPr>
          <w:lang w:val="en-US"/>
        </w:rPr>
        <w:t xml:space="preserve">, </w:t>
      </w:r>
      <w:r w:rsidRPr="003F5D7E">
        <w:rPr>
          <w:lang w:val="en-US"/>
        </w:rPr>
        <w:t>94</w:t>
      </w:r>
      <w:r>
        <w:rPr>
          <w:lang w:val="en-US"/>
        </w:rPr>
        <w:t>1</w:t>
      </w:r>
      <w:r w:rsidRPr="003F5D7E">
        <w:rPr>
          <w:lang w:val="en-US"/>
        </w:rPr>
        <w:t>7</w:t>
      </w:r>
      <w:r>
        <w:rPr>
          <w:lang w:val="en-US"/>
        </w:rPr>
        <w:t>,</w:t>
      </w:r>
      <w:r w:rsidRPr="003F5D7E">
        <w:t xml:space="preserve"> </w:t>
      </w:r>
      <w:r w:rsidRPr="003F5D7E">
        <w:rPr>
          <w:lang w:val="en-US"/>
        </w:rPr>
        <w:t>94</w:t>
      </w:r>
      <w:r>
        <w:rPr>
          <w:lang w:val="en-US"/>
        </w:rPr>
        <w:t>0</w:t>
      </w:r>
      <w:r w:rsidRPr="003F5D7E">
        <w:rPr>
          <w:lang w:val="en-US"/>
        </w:rPr>
        <w:t>7</w:t>
      </w:r>
      <w:r>
        <w:rPr>
          <w:lang w:val="en-US"/>
        </w:rPr>
        <w:t>.</w:t>
      </w:r>
    </w:p>
    <w:p w14:paraId="383D40AE" w14:textId="3844B16D" w:rsidR="003F5D7E" w:rsidRDefault="003F5D7E" w:rsidP="003F5D7E">
      <w:pPr>
        <w:pStyle w:val="a3"/>
        <w:numPr>
          <w:ilvl w:val="0"/>
          <w:numId w:val="14"/>
        </w:numPr>
        <w:rPr>
          <w:b/>
          <w:bCs/>
          <w:lang w:val="en-US"/>
        </w:rPr>
      </w:pPr>
      <w:r w:rsidRPr="003F5D7E">
        <w:rPr>
          <w:b/>
          <w:bCs/>
        </w:rPr>
        <w:t>Изменение признаков</w:t>
      </w:r>
      <w:r w:rsidRPr="003F5D7E">
        <w:rPr>
          <w:b/>
          <w:bCs/>
          <w:lang w:val="en-US"/>
        </w:rPr>
        <w:t>:</w:t>
      </w:r>
    </w:p>
    <w:p w14:paraId="3E57879A" w14:textId="4071536A" w:rsidR="003F5D7E" w:rsidRPr="003F5D7E" w:rsidRDefault="003F5D7E" w:rsidP="00B45F03">
      <w:pPr>
        <w:ind w:left="708"/>
        <w:rPr>
          <w:lang w:val="en-US"/>
        </w:rPr>
      </w:pPr>
      <w:r w:rsidRPr="003F5D7E">
        <w:rPr>
          <w:lang w:val="en-US"/>
        </w:rPr>
        <w:t>BST:</w:t>
      </w:r>
      <w:r>
        <w:rPr>
          <w:lang w:val="en-US"/>
        </w:rPr>
        <w:t xml:space="preserve"> </w:t>
      </w:r>
      <w:r w:rsidRPr="003F5D7E">
        <w:rPr>
          <w:lang w:val="en-US"/>
        </w:rPr>
        <w:t>fa00</w:t>
      </w:r>
      <w:r>
        <w:rPr>
          <w:lang w:val="en-US"/>
        </w:rPr>
        <w:t>.</w:t>
      </w:r>
    </w:p>
    <w:p w14:paraId="4EA39849" w14:textId="13E6133D" w:rsidR="003F5D7E" w:rsidRDefault="003F5D7E" w:rsidP="00B45F03">
      <w:pPr>
        <w:ind w:left="708"/>
        <w:rPr>
          <w:lang w:val="en-US"/>
        </w:rPr>
      </w:pPr>
      <w:r>
        <w:t>BLD</w:t>
      </w:r>
      <w:r>
        <w:rPr>
          <w:lang w:val="en-US"/>
        </w:rPr>
        <w:t xml:space="preserve">: </w:t>
      </w:r>
      <w:r w:rsidRPr="003F5D7E">
        <w:rPr>
          <w:lang w:val="en-US"/>
        </w:rPr>
        <w:t>f837</w:t>
      </w:r>
      <w:r>
        <w:rPr>
          <w:lang w:val="en-US"/>
        </w:rPr>
        <w:t>.</w:t>
      </w:r>
    </w:p>
    <w:p w14:paraId="26B609C3" w14:textId="6AD1CA97" w:rsidR="003F5D7E" w:rsidRDefault="003F5D7E" w:rsidP="003F5D7E">
      <w:pPr>
        <w:pStyle w:val="a3"/>
        <w:numPr>
          <w:ilvl w:val="0"/>
          <w:numId w:val="14"/>
        </w:numPr>
        <w:rPr>
          <w:b/>
          <w:bCs/>
          <w:lang w:val="en-US"/>
        </w:rPr>
      </w:pPr>
      <w:r w:rsidRPr="003F5D7E">
        <w:rPr>
          <w:b/>
          <w:bCs/>
        </w:rPr>
        <w:t>Условные переходы</w:t>
      </w:r>
      <w:r w:rsidRPr="003F5D7E">
        <w:rPr>
          <w:b/>
          <w:bCs/>
          <w:lang w:val="en-US"/>
        </w:rPr>
        <w:t>:</w:t>
      </w:r>
    </w:p>
    <w:p w14:paraId="0D55F5A6" w14:textId="56820FCB" w:rsidR="003F5D7E" w:rsidRDefault="003F5D7E" w:rsidP="003F5D7E">
      <w:pPr>
        <w:pStyle w:val="a3"/>
        <w:rPr>
          <w:lang w:val="en-US"/>
        </w:rPr>
      </w:pPr>
      <w:r w:rsidRPr="003F5D7E">
        <w:rPr>
          <w:lang w:val="en-US"/>
        </w:rPr>
        <w:t>BRNE:</w:t>
      </w:r>
      <w:r>
        <w:rPr>
          <w:lang w:val="en-US"/>
        </w:rPr>
        <w:t xml:space="preserve"> </w:t>
      </w:r>
      <w:r w:rsidR="008D48C6" w:rsidRPr="008D48C6">
        <w:rPr>
          <w:lang w:val="en-US"/>
        </w:rPr>
        <w:t>f7e1</w:t>
      </w:r>
      <w:r>
        <w:rPr>
          <w:lang w:val="en-US"/>
        </w:rPr>
        <w:t xml:space="preserve">, </w:t>
      </w:r>
      <w:r w:rsidR="008D48C6" w:rsidRPr="008D48C6">
        <w:rPr>
          <w:lang w:val="en-US"/>
        </w:rPr>
        <w:t>f7d1</w:t>
      </w:r>
      <w:r>
        <w:rPr>
          <w:lang w:val="en-US"/>
        </w:rPr>
        <w:t>.</w:t>
      </w:r>
    </w:p>
    <w:p w14:paraId="56A4B1FE" w14:textId="566F16AA" w:rsidR="000F7B0F" w:rsidRDefault="000F7B0F" w:rsidP="000F7B0F">
      <w:pPr>
        <w:pStyle w:val="a3"/>
        <w:numPr>
          <w:ilvl w:val="0"/>
          <w:numId w:val="14"/>
        </w:numPr>
        <w:rPr>
          <w:b/>
          <w:bCs/>
        </w:rPr>
      </w:pPr>
      <w:r w:rsidRPr="000F7B0F">
        <w:rPr>
          <w:b/>
          <w:bCs/>
        </w:rPr>
        <w:t>Безусловные переходы</w:t>
      </w:r>
      <w:r>
        <w:rPr>
          <w:b/>
          <w:bCs/>
        </w:rPr>
        <w:t>:</w:t>
      </w:r>
    </w:p>
    <w:p w14:paraId="7EC553EB" w14:textId="3F133488" w:rsidR="000F7B0F" w:rsidRPr="000F7B0F" w:rsidRDefault="000F7B0F" w:rsidP="000F7B0F">
      <w:pPr>
        <w:pStyle w:val="a3"/>
        <w:rPr>
          <w:lang w:val="en-US"/>
        </w:rPr>
      </w:pPr>
      <w:r w:rsidRPr="000F7B0F">
        <w:rPr>
          <w:lang w:val="en-US"/>
        </w:rPr>
        <w:t>JMP</w:t>
      </w:r>
      <w:r>
        <w:rPr>
          <w:lang w:val="en-US"/>
        </w:rPr>
        <w:t xml:space="preserve">: </w:t>
      </w:r>
      <w:r w:rsidRPr="000F7B0F">
        <w:rPr>
          <w:lang w:val="en-US"/>
        </w:rPr>
        <w:t>940c</w:t>
      </w:r>
    </w:p>
    <w:p w14:paraId="10C5B928" w14:textId="045C20AF" w:rsidR="003F5D7E" w:rsidRPr="000F7B0F" w:rsidRDefault="003F5D7E" w:rsidP="003F5D7E">
      <w:pPr>
        <w:pStyle w:val="a3"/>
        <w:numPr>
          <w:ilvl w:val="0"/>
          <w:numId w:val="14"/>
        </w:numPr>
        <w:rPr>
          <w:b/>
          <w:bCs/>
          <w:lang w:val="en-US"/>
        </w:rPr>
      </w:pPr>
      <w:r w:rsidRPr="000F7B0F">
        <w:rPr>
          <w:b/>
          <w:bCs/>
        </w:rPr>
        <w:t>Вызов подпрограммы</w:t>
      </w:r>
      <w:r w:rsidRPr="000F7B0F">
        <w:rPr>
          <w:b/>
          <w:bCs/>
          <w:lang w:val="en-US"/>
        </w:rPr>
        <w:t>:</w:t>
      </w:r>
    </w:p>
    <w:p w14:paraId="5D5E8A47" w14:textId="7036FA40" w:rsidR="003F5D7E" w:rsidRPr="00194CE7" w:rsidRDefault="003F5D7E" w:rsidP="003F5D7E">
      <w:pPr>
        <w:pStyle w:val="a3"/>
        <w:rPr>
          <w:lang w:val="en-US"/>
        </w:rPr>
      </w:pPr>
      <w:r>
        <w:rPr>
          <w:lang w:val="en-US"/>
        </w:rPr>
        <w:t xml:space="preserve">RET: </w:t>
      </w:r>
      <w:r w:rsidRPr="003F5D7E">
        <w:rPr>
          <w:lang w:val="en-US"/>
        </w:rPr>
        <w:t>9508</w:t>
      </w:r>
      <w:r w:rsidR="00194CE7">
        <w:rPr>
          <w:lang w:val="en-US"/>
        </w:rPr>
        <w:t>.</w:t>
      </w:r>
    </w:p>
    <w:p w14:paraId="01118214" w14:textId="77777777" w:rsidR="00F67D73" w:rsidRPr="00194CE7" w:rsidRDefault="00F67D73" w:rsidP="00F67D73">
      <w:pPr>
        <w:pStyle w:val="3"/>
        <w:rPr>
          <w:lang w:val="en-US"/>
        </w:rPr>
      </w:pPr>
      <w:r>
        <w:t>Анализ</w:t>
      </w:r>
      <w:r w:rsidRPr="00194CE7">
        <w:rPr>
          <w:lang w:val="en-US"/>
        </w:rPr>
        <w:t xml:space="preserve"> </w:t>
      </w:r>
      <w:r>
        <w:rPr>
          <w:lang w:val="en-US"/>
        </w:rPr>
        <w:t>hex</w:t>
      </w:r>
      <w:r w:rsidRPr="00194CE7">
        <w:rPr>
          <w:lang w:val="en-US"/>
        </w:rPr>
        <w:t>-</w:t>
      </w:r>
      <w:r>
        <w:t>файла</w:t>
      </w:r>
    </w:p>
    <w:p w14:paraId="3AE3331B" w14:textId="77777777" w:rsidR="000F7B0F" w:rsidRPr="000F7B0F" w:rsidRDefault="000F7B0F" w:rsidP="000F7B0F">
      <w:pPr>
        <w:shd w:val="clear" w:color="auto" w:fill="1E1E1E"/>
        <w:spacing w:line="270" w:lineRule="atLeast"/>
        <w:ind w:left="708"/>
        <w:rPr>
          <w:rFonts w:ascii="Menlo" w:hAnsi="Menlo" w:cs="Menlo"/>
          <w:color w:val="D4D4D4"/>
        </w:rPr>
      </w:pPr>
      <w:r w:rsidRPr="000F7B0F">
        <w:rPr>
          <w:rFonts w:ascii="Menlo" w:hAnsi="Menlo" w:cs="Menlo"/>
          <w:color w:val="D4D4D4"/>
        </w:rPr>
        <w:t>:</w:t>
      </w:r>
      <w:r w:rsidRPr="000F7B0F">
        <w:rPr>
          <w:rFonts w:ascii="Menlo" w:hAnsi="Menlo" w:cs="Menlo"/>
          <w:color w:val="B5CEA8"/>
        </w:rPr>
        <w:t>02</w:t>
      </w:r>
      <w:r w:rsidRPr="000F7B0F">
        <w:rPr>
          <w:rFonts w:ascii="Menlo" w:hAnsi="Menlo" w:cs="Menlo"/>
          <w:color w:val="9CDCFE"/>
        </w:rPr>
        <w:t>0000</w:t>
      </w:r>
      <w:r w:rsidRPr="000F7B0F">
        <w:rPr>
          <w:rFonts w:ascii="Menlo" w:hAnsi="Menlo" w:cs="Menlo"/>
          <w:color w:val="4EC9B0"/>
        </w:rPr>
        <w:t>02</w:t>
      </w:r>
      <w:r w:rsidRPr="000F7B0F">
        <w:rPr>
          <w:rFonts w:ascii="Menlo" w:hAnsi="Menlo" w:cs="Menlo"/>
          <w:color w:val="D4D4D4"/>
        </w:rPr>
        <w:t>0000</w:t>
      </w:r>
      <w:r w:rsidRPr="000F7B0F">
        <w:rPr>
          <w:rFonts w:ascii="Menlo" w:hAnsi="Menlo" w:cs="Menlo"/>
          <w:b/>
          <w:bCs/>
          <w:color w:val="569CD6"/>
        </w:rPr>
        <w:t>FC</w:t>
      </w:r>
    </w:p>
    <w:p w14:paraId="392C6BE6" w14:textId="77777777" w:rsidR="000F7B0F" w:rsidRPr="000F7B0F" w:rsidRDefault="000F7B0F" w:rsidP="000F7B0F">
      <w:pPr>
        <w:shd w:val="clear" w:color="auto" w:fill="1E1E1E"/>
        <w:spacing w:line="270" w:lineRule="atLeast"/>
        <w:ind w:left="708"/>
        <w:rPr>
          <w:rFonts w:ascii="Menlo" w:hAnsi="Menlo" w:cs="Menlo"/>
          <w:color w:val="D4D4D4"/>
        </w:rPr>
      </w:pPr>
      <w:r w:rsidRPr="000F7B0F">
        <w:rPr>
          <w:rFonts w:ascii="Menlo" w:hAnsi="Menlo" w:cs="Menlo"/>
          <w:color w:val="D4D4D4"/>
        </w:rPr>
        <w:t>:</w:t>
      </w:r>
      <w:r w:rsidRPr="000F7B0F">
        <w:rPr>
          <w:rFonts w:ascii="Menlo" w:hAnsi="Menlo" w:cs="Menlo"/>
          <w:color w:val="B5CEA8"/>
        </w:rPr>
        <w:t>10</w:t>
      </w:r>
      <w:r w:rsidRPr="000F7B0F">
        <w:rPr>
          <w:rFonts w:ascii="Menlo" w:hAnsi="Menlo" w:cs="Menlo"/>
          <w:color w:val="9CDCFE"/>
        </w:rPr>
        <w:t>0000</w:t>
      </w:r>
      <w:r w:rsidRPr="000F7B0F">
        <w:rPr>
          <w:rFonts w:ascii="Menlo" w:hAnsi="Menlo" w:cs="Menlo"/>
          <w:color w:val="4EC9B0"/>
        </w:rPr>
        <w:t>00</w:t>
      </w:r>
      <w:r w:rsidRPr="000F7B0F">
        <w:rPr>
          <w:rFonts w:ascii="Menlo" w:hAnsi="Menlo" w:cs="Menlo"/>
          <w:color w:val="D4D4D4"/>
        </w:rPr>
        <w:t>0C940D00D6E6E2EC0000DA950000E1F7</w:t>
      </w:r>
      <w:r w:rsidRPr="000F7B0F">
        <w:rPr>
          <w:rFonts w:ascii="Menlo" w:hAnsi="Menlo" w:cs="Menlo"/>
          <w:b/>
          <w:bCs/>
          <w:color w:val="569CD6"/>
        </w:rPr>
        <w:t>72</w:t>
      </w:r>
    </w:p>
    <w:p w14:paraId="78342F44" w14:textId="77777777" w:rsidR="000F7B0F" w:rsidRPr="000F7B0F" w:rsidRDefault="000F7B0F" w:rsidP="000F7B0F">
      <w:pPr>
        <w:shd w:val="clear" w:color="auto" w:fill="1E1E1E"/>
        <w:spacing w:line="270" w:lineRule="atLeast"/>
        <w:ind w:left="708"/>
        <w:rPr>
          <w:rFonts w:ascii="Menlo" w:hAnsi="Menlo" w:cs="Menlo"/>
          <w:color w:val="D4D4D4"/>
        </w:rPr>
      </w:pPr>
      <w:r w:rsidRPr="000F7B0F">
        <w:rPr>
          <w:rFonts w:ascii="Menlo" w:hAnsi="Menlo" w:cs="Menlo"/>
          <w:color w:val="D4D4D4"/>
        </w:rPr>
        <w:t>:</w:t>
      </w:r>
      <w:r w:rsidRPr="000F7B0F">
        <w:rPr>
          <w:rFonts w:ascii="Menlo" w:hAnsi="Menlo" w:cs="Menlo"/>
          <w:color w:val="B5CEA8"/>
        </w:rPr>
        <w:t>10</w:t>
      </w:r>
      <w:r w:rsidRPr="000F7B0F">
        <w:rPr>
          <w:rFonts w:ascii="Menlo" w:hAnsi="Menlo" w:cs="Menlo"/>
          <w:color w:val="9CDCFE"/>
        </w:rPr>
        <w:t>0010</w:t>
      </w:r>
      <w:r w:rsidRPr="000F7B0F">
        <w:rPr>
          <w:rFonts w:ascii="Menlo" w:hAnsi="Menlo" w:cs="Menlo"/>
          <w:color w:val="4EC9B0"/>
        </w:rPr>
        <w:t>00</w:t>
      </w:r>
      <w:r w:rsidRPr="000F7B0F">
        <w:rPr>
          <w:rFonts w:ascii="Menlo" w:hAnsi="Menlo" w:cs="Menlo"/>
          <w:color w:val="D4D4D4"/>
        </w:rPr>
        <w:t>E395D1F700000000089541E0042E4427</w:t>
      </w:r>
      <w:r w:rsidRPr="000F7B0F">
        <w:rPr>
          <w:rFonts w:ascii="Menlo" w:hAnsi="Menlo" w:cs="Menlo"/>
          <w:b/>
          <w:bCs/>
          <w:color w:val="569CD6"/>
        </w:rPr>
        <w:t>45</w:t>
      </w:r>
    </w:p>
    <w:p w14:paraId="0506464F" w14:textId="77777777" w:rsidR="000F7B0F" w:rsidRPr="000F7B0F" w:rsidRDefault="000F7B0F" w:rsidP="000F7B0F">
      <w:pPr>
        <w:shd w:val="clear" w:color="auto" w:fill="1E1E1E"/>
        <w:spacing w:line="270" w:lineRule="atLeast"/>
        <w:ind w:left="708"/>
        <w:rPr>
          <w:rFonts w:ascii="Menlo" w:hAnsi="Menlo" w:cs="Menlo"/>
          <w:color w:val="D4D4D4"/>
        </w:rPr>
      </w:pPr>
      <w:r w:rsidRPr="000F7B0F">
        <w:rPr>
          <w:rFonts w:ascii="Menlo" w:hAnsi="Menlo" w:cs="Menlo"/>
          <w:color w:val="D4D4D4"/>
        </w:rPr>
        <w:t>:</w:t>
      </w:r>
      <w:r w:rsidRPr="000F7B0F">
        <w:rPr>
          <w:rFonts w:ascii="Menlo" w:hAnsi="Menlo" w:cs="Menlo"/>
          <w:color w:val="B5CEA8"/>
        </w:rPr>
        <w:t>10</w:t>
      </w:r>
      <w:r w:rsidRPr="000F7B0F">
        <w:rPr>
          <w:rFonts w:ascii="Menlo" w:hAnsi="Menlo" w:cs="Menlo"/>
          <w:color w:val="9CDCFE"/>
        </w:rPr>
        <w:t>0020</w:t>
      </w:r>
      <w:r w:rsidRPr="000F7B0F">
        <w:rPr>
          <w:rFonts w:ascii="Menlo" w:hAnsi="Menlo" w:cs="Menlo"/>
          <w:color w:val="4EC9B0"/>
        </w:rPr>
        <w:t>00</w:t>
      </w:r>
      <w:r w:rsidRPr="000F7B0F">
        <w:rPr>
          <w:rFonts w:ascii="Menlo" w:hAnsi="Menlo" w:cs="Menlo"/>
          <w:color w:val="D4D4D4"/>
        </w:rPr>
        <w:t>142E242E342E4FEF4ABB47BB44BB41BB</w:t>
      </w:r>
      <w:r w:rsidRPr="000F7B0F">
        <w:rPr>
          <w:rFonts w:ascii="Menlo" w:hAnsi="Menlo" w:cs="Menlo"/>
          <w:b/>
          <w:bCs/>
          <w:color w:val="569CD6"/>
        </w:rPr>
        <w:t>9A</w:t>
      </w:r>
    </w:p>
    <w:p w14:paraId="5CC3E8E3" w14:textId="77777777" w:rsidR="000F7B0F" w:rsidRPr="000F7B0F" w:rsidRDefault="000F7B0F" w:rsidP="000F7B0F">
      <w:pPr>
        <w:shd w:val="clear" w:color="auto" w:fill="1E1E1E"/>
        <w:spacing w:line="270" w:lineRule="atLeast"/>
        <w:ind w:left="708"/>
        <w:rPr>
          <w:rFonts w:ascii="Menlo" w:hAnsi="Menlo" w:cs="Menlo"/>
          <w:color w:val="D4D4D4"/>
        </w:rPr>
      </w:pPr>
      <w:r w:rsidRPr="000F7B0F">
        <w:rPr>
          <w:rFonts w:ascii="Menlo" w:hAnsi="Menlo" w:cs="Menlo"/>
          <w:color w:val="D4D4D4"/>
        </w:rPr>
        <w:t>:</w:t>
      </w:r>
      <w:r w:rsidRPr="000F7B0F">
        <w:rPr>
          <w:rFonts w:ascii="Menlo" w:hAnsi="Menlo" w:cs="Menlo"/>
          <w:color w:val="B5CEA8"/>
        </w:rPr>
        <w:t>10</w:t>
      </w:r>
      <w:r w:rsidRPr="000F7B0F">
        <w:rPr>
          <w:rFonts w:ascii="Menlo" w:hAnsi="Menlo" w:cs="Menlo"/>
          <w:color w:val="9CDCFE"/>
        </w:rPr>
        <w:t>0030</w:t>
      </w:r>
      <w:r w:rsidRPr="000F7B0F">
        <w:rPr>
          <w:rFonts w:ascii="Menlo" w:hAnsi="Menlo" w:cs="Menlo"/>
          <w:color w:val="4EC9B0"/>
        </w:rPr>
        <w:t>00</w:t>
      </w:r>
      <w:r w:rsidRPr="000F7B0F">
        <w:rPr>
          <w:rFonts w:ascii="Menlo" w:hAnsi="Menlo" w:cs="Menlo"/>
          <w:color w:val="D4D4D4"/>
        </w:rPr>
        <w:t>48E04EBF4FE54DBF00FA369427941794</w:t>
      </w:r>
      <w:r w:rsidRPr="000F7B0F">
        <w:rPr>
          <w:rFonts w:ascii="Menlo" w:hAnsi="Menlo" w:cs="Menlo"/>
          <w:b/>
          <w:bCs/>
          <w:color w:val="569CD6"/>
        </w:rPr>
        <w:t>21</w:t>
      </w:r>
    </w:p>
    <w:p w14:paraId="62CA4266" w14:textId="77777777" w:rsidR="000F7B0F" w:rsidRPr="000F7B0F" w:rsidRDefault="000F7B0F" w:rsidP="000F7B0F">
      <w:pPr>
        <w:shd w:val="clear" w:color="auto" w:fill="1E1E1E"/>
        <w:spacing w:line="270" w:lineRule="atLeast"/>
        <w:ind w:left="708"/>
        <w:rPr>
          <w:rFonts w:ascii="Menlo" w:hAnsi="Menlo" w:cs="Menlo"/>
          <w:color w:val="D4D4D4"/>
        </w:rPr>
      </w:pPr>
      <w:r w:rsidRPr="000F7B0F">
        <w:rPr>
          <w:rFonts w:ascii="Menlo" w:hAnsi="Menlo" w:cs="Menlo"/>
          <w:color w:val="D4D4D4"/>
        </w:rPr>
        <w:t>:</w:t>
      </w:r>
      <w:r w:rsidRPr="000F7B0F">
        <w:rPr>
          <w:rFonts w:ascii="Menlo" w:hAnsi="Menlo" w:cs="Menlo"/>
          <w:color w:val="B5CEA8"/>
        </w:rPr>
        <w:t>10</w:t>
      </w:r>
      <w:r w:rsidRPr="000F7B0F">
        <w:rPr>
          <w:rFonts w:ascii="Menlo" w:hAnsi="Menlo" w:cs="Menlo"/>
          <w:color w:val="9CDCFE"/>
        </w:rPr>
        <w:t>0040</w:t>
      </w:r>
      <w:r w:rsidRPr="000F7B0F">
        <w:rPr>
          <w:rFonts w:ascii="Menlo" w:hAnsi="Menlo" w:cs="Menlo"/>
          <w:color w:val="4EC9B0"/>
        </w:rPr>
        <w:t>00</w:t>
      </w:r>
      <w:r w:rsidRPr="000F7B0F">
        <w:rPr>
          <w:rFonts w:ascii="Menlo" w:hAnsi="Menlo" w:cs="Menlo"/>
          <w:color w:val="D4D4D4"/>
        </w:rPr>
        <w:t>079437F80BBA18BA25BA32BA0E940200</w:t>
      </w:r>
      <w:r w:rsidRPr="000F7B0F">
        <w:rPr>
          <w:rFonts w:ascii="Menlo" w:hAnsi="Menlo" w:cs="Menlo"/>
          <w:b/>
          <w:bCs/>
          <w:color w:val="569CD6"/>
        </w:rPr>
        <w:t>E0</w:t>
      </w:r>
    </w:p>
    <w:p w14:paraId="04623F84" w14:textId="77777777" w:rsidR="000F7B0F" w:rsidRPr="000F7B0F" w:rsidRDefault="000F7B0F" w:rsidP="000F7B0F">
      <w:pPr>
        <w:shd w:val="clear" w:color="auto" w:fill="1E1E1E"/>
        <w:spacing w:line="270" w:lineRule="atLeast"/>
        <w:ind w:left="708"/>
        <w:rPr>
          <w:rFonts w:ascii="Menlo" w:hAnsi="Menlo" w:cs="Menlo"/>
          <w:color w:val="D4D4D4"/>
        </w:rPr>
      </w:pPr>
      <w:r w:rsidRPr="000F7B0F">
        <w:rPr>
          <w:rFonts w:ascii="Menlo" w:hAnsi="Menlo" w:cs="Menlo"/>
          <w:color w:val="D4D4D4"/>
        </w:rPr>
        <w:t>:</w:t>
      </w:r>
      <w:r w:rsidRPr="000F7B0F">
        <w:rPr>
          <w:rFonts w:ascii="Menlo" w:hAnsi="Menlo" w:cs="Menlo"/>
          <w:color w:val="B5CEA8"/>
        </w:rPr>
        <w:t>02</w:t>
      </w:r>
      <w:r w:rsidRPr="000F7B0F">
        <w:rPr>
          <w:rFonts w:ascii="Menlo" w:hAnsi="Menlo" w:cs="Menlo"/>
          <w:color w:val="9CDCFE"/>
        </w:rPr>
        <w:t>0050</w:t>
      </w:r>
      <w:r w:rsidRPr="000F7B0F">
        <w:rPr>
          <w:rFonts w:ascii="Menlo" w:hAnsi="Menlo" w:cs="Menlo"/>
          <w:color w:val="4EC9B0"/>
        </w:rPr>
        <w:t>00</w:t>
      </w:r>
      <w:r w:rsidRPr="000F7B0F">
        <w:rPr>
          <w:rFonts w:ascii="Menlo" w:hAnsi="Menlo" w:cs="Menlo"/>
          <w:color w:val="D4D4D4"/>
        </w:rPr>
        <w:t>F3CF</w:t>
      </w:r>
      <w:r w:rsidRPr="000F7B0F">
        <w:rPr>
          <w:rFonts w:ascii="Menlo" w:hAnsi="Menlo" w:cs="Menlo"/>
          <w:b/>
          <w:bCs/>
          <w:color w:val="569CD6"/>
        </w:rPr>
        <w:t>EC</w:t>
      </w:r>
    </w:p>
    <w:p w14:paraId="482B531D" w14:textId="77777777" w:rsidR="000F7B0F" w:rsidRPr="000F7B0F" w:rsidRDefault="000F7B0F" w:rsidP="000F7B0F">
      <w:pPr>
        <w:shd w:val="clear" w:color="auto" w:fill="1E1E1E"/>
        <w:spacing w:line="270" w:lineRule="atLeast"/>
        <w:ind w:left="708"/>
        <w:rPr>
          <w:rFonts w:ascii="Menlo" w:hAnsi="Menlo" w:cs="Menlo"/>
          <w:color w:val="D4D4D4"/>
        </w:rPr>
      </w:pPr>
      <w:r w:rsidRPr="000F7B0F">
        <w:rPr>
          <w:rFonts w:ascii="Menlo" w:hAnsi="Menlo" w:cs="Menlo"/>
          <w:color w:val="D4D4D4"/>
        </w:rPr>
        <w:t>:</w:t>
      </w:r>
      <w:r w:rsidRPr="000F7B0F">
        <w:rPr>
          <w:rFonts w:ascii="Menlo" w:hAnsi="Menlo" w:cs="Menlo"/>
          <w:color w:val="B5CEA8"/>
        </w:rPr>
        <w:t>00</w:t>
      </w:r>
      <w:r w:rsidRPr="000F7B0F">
        <w:rPr>
          <w:rFonts w:ascii="Menlo" w:hAnsi="Menlo" w:cs="Menlo"/>
          <w:color w:val="9CDCFE"/>
        </w:rPr>
        <w:t>0000</w:t>
      </w:r>
      <w:r w:rsidRPr="000F7B0F">
        <w:rPr>
          <w:rFonts w:ascii="Menlo" w:hAnsi="Menlo" w:cs="Menlo"/>
          <w:color w:val="4EC9B0"/>
        </w:rPr>
        <w:t>01</w:t>
      </w:r>
      <w:r w:rsidRPr="000F7B0F">
        <w:rPr>
          <w:rFonts w:ascii="Menlo" w:hAnsi="Menlo" w:cs="Menlo"/>
          <w:b/>
          <w:bCs/>
          <w:color w:val="569CD6"/>
        </w:rPr>
        <w:t>FF</w:t>
      </w:r>
    </w:p>
    <w:p w14:paraId="164BAFC9" w14:textId="77777777" w:rsidR="000D18FE" w:rsidRDefault="000D18FE" w:rsidP="00194CE7">
      <w:pPr>
        <w:rPr>
          <w:color w:val="808080" w:themeColor="background1" w:themeShade="80"/>
        </w:rPr>
      </w:pPr>
    </w:p>
    <w:p w14:paraId="666AC030" w14:textId="3242BDD5" w:rsidR="00A868DA" w:rsidRDefault="00A168FA" w:rsidP="007D0C2B">
      <w:pPr>
        <w:ind w:left="709"/>
        <w:rPr>
          <w:color w:val="000000"/>
          <w:szCs w:val="28"/>
        </w:rPr>
      </w:pPr>
      <w:r w:rsidRPr="000F7B0F">
        <w:rPr>
          <w:rFonts w:ascii="Menlo" w:hAnsi="Menlo" w:cs="Menlo"/>
          <w:color w:val="B5CEA8"/>
        </w:rPr>
        <w:t>10</w:t>
      </w:r>
      <w:r w:rsidRPr="00621E6A">
        <w:rPr>
          <w:rFonts w:ascii="Menlo" w:hAnsi="Menlo" w:cs="Menlo"/>
          <w:color w:val="B5CEA8"/>
        </w:rPr>
        <w:t xml:space="preserve"> </w:t>
      </w:r>
      <w:r w:rsidR="00A868DA" w:rsidRPr="00A868DA">
        <w:rPr>
          <w:color w:val="000000"/>
          <w:szCs w:val="28"/>
        </w:rPr>
        <w:t>– количество байт данных в записи;</w:t>
      </w:r>
    </w:p>
    <w:p w14:paraId="285BDD7C" w14:textId="752698F1" w:rsidR="00A868DA" w:rsidRPr="00A868DA" w:rsidRDefault="00A168FA" w:rsidP="007D0C2B">
      <w:pPr>
        <w:ind w:left="709"/>
      </w:pPr>
      <w:r w:rsidRPr="000F7B0F">
        <w:rPr>
          <w:rFonts w:ascii="Menlo" w:hAnsi="Menlo" w:cs="Menlo"/>
          <w:color w:val="9CDCFE"/>
        </w:rPr>
        <w:t>0010</w:t>
      </w:r>
      <w:r w:rsidR="00A868DA" w:rsidRPr="00A868DA">
        <w:rPr>
          <w:color w:val="000000"/>
          <w:szCs w:val="28"/>
        </w:rPr>
        <w:t>– адрес, с которого начинают размещаться данные этой записи;</w:t>
      </w:r>
    </w:p>
    <w:p w14:paraId="674CB509" w14:textId="5661AC9D" w:rsidR="00A868DA" w:rsidRPr="00A868DA" w:rsidRDefault="00A168FA" w:rsidP="007D0C2B">
      <w:pPr>
        <w:ind w:left="709"/>
      </w:pPr>
      <w:r w:rsidRPr="000F7B0F">
        <w:rPr>
          <w:rFonts w:ascii="Menlo" w:hAnsi="Menlo" w:cs="Menlo"/>
          <w:color w:val="4EC9B0"/>
        </w:rPr>
        <w:t>00</w:t>
      </w:r>
      <w:r w:rsidRPr="00A168FA">
        <w:rPr>
          <w:rFonts w:ascii="Menlo" w:hAnsi="Menlo" w:cs="Menlo"/>
          <w:color w:val="4EC9B0"/>
        </w:rPr>
        <w:t xml:space="preserve"> </w:t>
      </w:r>
      <w:r w:rsidR="00A868DA" w:rsidRPr="00A868DA">
        <w:rPr>
          <w:color w:val="000000"/>
          <w:szCs w:val="28"/>
        </w:rPr>
        <w:t>– тип записи: 00 – запись, содержащая данные, 01 – запись, сигнализирующая о конце файла, 02 – запись адреса расширенного сегмента;</w:t>
      </w:r>
    </w:p>
    <w:p w14:paraId="04CA160E" w14:textId="36AA70ED" w:rsidR="00A868DA" w:rsidRPr="00A868DA" w:rsidRDefault="00621E6A" w:rsidP="007D0C2B">
      <w:pPr>
        <w:ind w:left="709"/>
      </w:pPr>
      <w:r w:rsidRPr="000F7B0F">
        <w:rPr>
          <w:rFonts w:ascii="Menlo" w:hAnsi="Menlo" w:cs="Menlo"/>
          <w:color w:val="595959" w:themeColor="text1" w:themeTint="A6"/>
        </w:rPr>
        <w:t>E395D1F700000000089541E0042E4427</w:t>
      </w:r>
      <w:r w:rsidR="00A868DA" w:rsidRPr="00A868DA">
        <w:rPr>
          <w:color w:val="000000"/>
          <w:szCs w:val="28"/>
        </w:rPr>
        <w:t xml:space="preserve">– </w:t>
      </w:r>
      <w:r w:rsidR="006B4850">
        <w:rPr>
          <w:color w:val="000000"/>
          <w:szCs w:val="28"/>
        </w:rPr>
        <w:t>Данные для загрузки в память</w:t>
      </w:r>
      <w:r w:rsidR="00A868DA" w:rsidRPr="00A868DA">
        <w:rPr>
          <w:color w:val="000000"/>
          <w:szCs w:val="28"/>
        </w:rPr>
        <w:t>;</w:t>
      </w:r>
    </w:p>
    <w:p w14:paraId="3FE179B0" w14:textId="318E7399" w:rsidR="00A868DA" w:rsidRDefault="00621E6A" w:rsidP="007D0C2B">
      <w:pPr>
        <w:ind w:left="709"/>
        <w:rPr>
          <w:color w:val="000000"/>
          <w:szCs w:val="28"/>
        </w:rPr>
      </w:pPr>
      <w:r w:rsidRPr="000F7B0F">
        <w:rPr>
          <w:rFonts w:ascii="Menlo" w:hAnsi="Menlo" w:cs="Menlo"/>
          <w:b/>
          <w:bCs/>
          <w:color w:val="569CD6"/>
        </w:rPr>
        <w:t>45</w:t>
      </w:r>
      <w:r w:rsidRPr="00621E6A">
        <w:rPr>
          <w:rFonts w:ascii="Menlo" w:hAnsi="Menlo" w:cs="Menlo"/>
          <w:b/>
          <w:bCs/>
          <w:color w:val="569CD6"/>
        </w:rPr>
        <w:t xml:space="preserve"> </w:t>
      </w:r>
      <w:r w:rsidR="00A868DA" w:rsidRPr="00A868DA">
        <w:rPr>
          <w:color w:val="000000"/>
          <w:szCs w:val="28"/>
        </w:rPr>
        <w:t>– контрольная сумма (рассчитывается так чтобы сумма всех байтов в записи была равна 0);</w:t>
      </w:r>
    </w:p>
    <w:p w14:paraId="638B7553" w14:textId="17FA8692" w:rsidR="006B4850" w:rsidRDefault="00621E6A" w:rsidP="007D0C2B">
      <w:pPr>
        <w:ind w:left="709"/>
      </w:pPr>
      <w:r w:rsidRPr="000F7B0F">
        <w:rPr>
          <w:rFonts w:ascii="Menlo" w:hAnsi="Menlo" w:cs="Menlo"/>
          <w:color w:val="D4D4D4"/>
        </w:rPr>
        <w:t>0000</w:t>
      </w:r>
      <w:r w:rsidR="006B4850" w:rsidRPr="00402629">
        <w:t xml:space="preserve">– </w:t>
      </w:r>
      <w:r w:rsidR="006B4850">
        <w:t xml:space="preserve">расширенный сегментрый адрес, </w:t>
      </w:r>
      <w:r w:rsidR="006B4850">
        <w:rPr>
          <w:lang w:val="en-US"/>
        </w:rPr>
        <w:t>USBA</w:t>
      </w:r>
      <w:r w:rsidR="006B4850">
        <w:t>.</w:t>
      </w:r>
    </w:p>
    <w:p w14:paraId="406C86C4" w14:textId="77777777" w:rsidR="006B4850" w:rsidRPr="006B4850" w:rsidRDefault="006B4850" w:rsidP="006B4850">
      <w:pPr>
        <w:ind w:left="709"/>
      </w:pPr>
    </w:p>
    <w:p w14:paraId="7B2E9856" w14:textId="5BD66D49" w:rsidR="00FA5636" w:rsidRPr="00621E6A" w:rsidRDefault="00FA5636" w:rsidP="00A868DA"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Количество записей: </w:t>
      </w:r>
      <w:r w:rsidR="00621E6A" w:rsidRPr="00621E6A">
        <w:rPr>
          <w:color w:val="000000"/>
          <w:szCs w:val="28"/>
        </w:rPr>
        <w:t>8</w:t>
      </w:r>
    </w:p>
    <w:p w14:paraId="52540265" w14:textId="2EE79A5D" w:rsidR="00FA5636" w:rsidRPr="008D3E7F" w:rsidRDefault="00FA5636" w:rsidP="00A868DA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Количество </w:t>
      </w:r>
      <w:r w:rsidR="006B4850">
        <w:rPr>
          <w:color w:val="000000"/>
          <w:szCs w:val="28"/>
        </w:rPr>
        <w:t xml:space="preserve">машинных слов: </w:t>
      </w:r>
      <w:r w:rsidR="008D3E7F">
        <w:rPr>
          <w:color w:val="000000"/>
          <w:szCs w:val="28"/>
          <w:lang w:val="en-US"/>
        </w:rPr>
        <w:t>42</w:t>
      </w:r>
    </w:p>
    <w:p w14:paraId="562A1C9B" w14:textId="77777777" w:rsidR="006B4850" w:rsidRPr="00FA5636" w:rsidRDefault="006B4850" w:rsidP="00A868DA"/>
    <w:p w14:paraId="04333B86" w14:textId="77777777" w:rsidR="00F67D73" w:rsidRPr="00F67D73" w:rsidRDefault="00F67D73" w:rsidP="00F67D73">
      <w:pPr>
        <w:pStyle w:val="3"/>
      </w:pPr>
      <w:r>
        <w:lastRenderedPageBreak/>
        <w:t>Алгоритм выполнения команды ассемблера</w:t>
      </w:r>
    </w:p>
    <w:p w14:paraId="6D768E07" w14:textId="192C38D9" w:rsidR="00DE35B0" w:rsidRPr="00DE35B0" w:rsidRDefault="00415D8D" w:rsidP="00DE35B0">
      <w:pPr>
        <w:ind w:firstLine="1134"/>
      </w:pPr>
      <w:r>
        <w:t>Команда ассемблера:</w:t>
      </w:r>
      <w:r w:rsidRPr="00402629">
        <w:t xml:space="preserve"> </w:t>
      </w:r>
      <w:r w:rsidR="00DE35B0" w:rsidRPr="00DE35B0">
        <w:rPr>
          <w:rFonts w:eastAsiaTheme="minorHAnsi" w:cstheme="minorBidi"/>
          <w:sz w:val="28"/>
          <w:szCs w:val="22"/>
          <w:lang w:eastAsia="en-US"/>
        </w:rPr>
        <w:t>Команда: CLR R7 (0010.010</w:t>
      </w:r>
      <w:r w:rsidR="00306C5F" w:rsidRPr="00306C5F">
        <w:t>0</w:t>
      </w:r>
      <w:r w:rsidR="00DE35B0" w:rsidRPr="00DE35B0">
        <w:rPr>
          <w:rFonts w:eastAsiaTheme="minorHAnsi" w:cstheme="minorBidi"/>
          <w:sz w:val="28"/>
          <w:szCs w:val="22"/>
          <w:lang w:eastAsia="en-US"/>
        </w:rPr>
        <w:t xml:space="preserve">.0007.0007) </w:t>
      </w:r>
      <w:r w:rsidR="001D767A" w:rsidRPr="00DE35B0">
        <w:rPr>
          <w:rFonts w:eastAsiaTheme="minorHAnsi" w:cstheme="minorBidi"/>
          <w:sz w:val="28"/>
          <w:szCs w:val="22"/>
          <w:lang w:eastAsia="en-US"/>
        </w:rPr>
        <w:t>(0010.01</w:t>
      </w:r>
      <w:r w:rsidR="001D767A">
        <w:rPr>
          <w:lang w:val="en-US"/>
        </w:rPr>
        <w:t>rd</w:t>
      </w:r>
      <w:r w:rsidR="001D767A" w:rsidRPr="00DE35B0">
        <w:rPr>
          <w:rFonts w:eastAsiaTheme="minorHAnsi" w:cstheme="minorBidi"/>
          <w:sz w:val="28"/>
          <w:szCs w:val="22"/>
          <w:lang w:eastAsia="en-US"/>
        </w:rPr>
        <w:t>.</w:t>
      </w:r>
      <w:r w:rsidR="001D767A">
        <w:rPr>
          <w:lang w:val="en-US"/>
        </w:rPr>
        <w:t>rrrr</w:t>
      </w:r>
      <w:r w:rsidR="001D767A" w:rsidRPr="00DE35B0">
        <w:rPr>
          <w:rFonts w:eastAsiaTheme="minorHAnsi" w:cstheme="minorBidi"/>
          <w:sz w:val="28"/>
          <w:szCs w:val="22"/>
          <w:lang w:eastAsia="en-US"/>
        </w:rPr>
        <w:t>.</w:t>
      </w:r>
      <w:r w:rsidR="001D767A">
        <w:rPr>
          <w:lang w:val="en-US"/>
        </w:rPr>
        <w:t>dddd</w:t>
      </w:r>
      <w:r w:rsidR="001D767A" w:rsidRPr="00DE35B0">
        <w:rPr>
          <w:rFonts w:eastAsiaTheme="minorHAnsi" w:cstheme="minorBidi"/>
          <w:sz w:val="28"/>
          <w:szCs w:val="22"/>
          <w:lang w:eastAsia="en-US"/>
        </w:rPr>
        <w:t xml:space="preserve">) </w:t>
      </w:r>
      <w:r w:rsidR="00DE35B0" w:rsidRPr="00DE35B0">
        <w:rPr>
          <w:rFonts w:eastAsiaTheme="minorHAnsi" w:cstheme="minorBidi"/>
          <w:sz w:val="28"/>
          <w:szCs w:val="22"/>
          <w:lang w:eastAsia="en-US"/>
        </w:rPr>
        <w:t xml:space="preserve">((i) Rd </w:t>
      </w:r>
      <w:r w:rsidR="00306C5F" w:rsidRPr="00306C5F">
        <w:rPr>
          <w:lang w:val="en-US"/>
        </w:rPr>
        <w:sym w:font="Wingdings" w:char="F0DF"/>
      </w:r>
      <w:r w:rsidR="00DE35B0" w:rsidRPr="00DE35B0">
        <w:rPr>
          <w:rFonts w:eastAsiaTheme="minorHAnsi" w:cstheme="minorBidi"/>
          <w:sz w:val="28"/>
          <w:szCs w:val="22"/>
          <w:lang w:eastAsia="en-US"/>
        </w:rPr>
        <w:t xml:space="preserve"> Rd E Rd)</w:t>
      </w:r>
    </w:p>
    <w:p w14:paraId="3C7F2729" w14:textId="783382AC" w:rsidR="009568D8" w:rsidRPr="00F2622D" w:rsidRDefault="009568D8" w:rsidP="009568D8"/>
    <w:p w14:paraId="136FC904" w14:textId="3003A125" w:rsidR="00415D8D" w:rsidRPr="00B9745D" w:rsidRDefault="00415D8D" w:rsidP="009568D8">
      <w:r>
        <w:t xml:space="preserve">Команда </w:t>
      </w:r>
      <w:r>
        <w:rPr>
          <w:lang w:val="en-US"/>
        </w:rPr>
        <w:t>C</w:t>
      </w:r>
      <w:r w:rsidR="001D767A">
        <w:rPr>
          <w:lang w:val="en-US"/>
        </w:rPr>
        <w:t>LR</w:t>
      </w:r>
      <w:r w:rsidRPr="00415D8D">
        <w:t xml:space="preserve"> </w:t>
      </w:r>
      <w:r w:rsidR="001D767A">
        <w:t xml:space="preserve">производит </w:t>
      </w:r>
      <w:r w:rsidR="00B9745D">
        <w:t>очистку регистра.</w:t>
      </w:r>
    </w:p>
    <w:p w14:paraId="14B0F748" w14:textId="3C70FAA6" w:rsidR="00482550" w:rsidRPr="00482550" w:rsidRDefault="001D767A" w:rsidP="009568D8">
      <w:r>
        <w:rPr>
          <w:lang w:val="en-US"/>
        </w:rPr>
        <w:t>rrrrr</w:t>
      </w:r>
      <w:r w:rsidRPr="00B9745D">
        <w:t xml:space="preserve">, </w:t>
      </w:r>
      <w:r>
        <w:rPr>
          <w:lang w:val="en-US"/>
        </w:rPr>
        <w:t>ddddd</w:t>
      </w:r>
      <w:r w:rsidR="00B9745D">
        <w:t xml:space="preserve"> – номер регистра, дублируется</w:t>
      </w:r>
    </w:p>
    <w:p w14:paraId="0303280E" w14:textId="77777777" w:rsidR="0016474E" w:rsidRDefault="0016474E" w:rsidP="009568D8"/>
    <w:p w14:paraId="777C686E" w14:textId="64AA2421" w:rsidR="003045C4" w:rsidRDefault="00415D8D" w:rsidP="0016474E">
      <w:r>
        <w:t>Командный цикл</w:t>
      </w:r>
      <w:r w:rsidR="003045C4">
        <w:t>:</w:t>
      </w:r>
    </w:p>
    <w:p w14:paraId="744F91A5" w14:textId="41A175A7" w:rsidR="00C6039F" w:rsidRPr="00F65310" w:rsidRDefault="00C6039F" w:rsidP="0016474E">
      <w:r>
        <w:t xml:space="preserve">1. </w:t>
      </w:r>
      <w:r w:rsidR="00F65310">
        <w:t>Установка расположения команды на шину адреса</w:t>
      </w:r>
    </w:p>
    <w:p w14:paraId="4D67F08A" w14:textId="77777777" w:rsidR="00C6039F" w:rsidRDefault="00C6039F" w:rsidP="0016474E">
      <w:r>
        <w:t xml:space="preserve">2. Извлечение команды из ПЗУП и запись в регистр команды </w:t>
      </w:r>
    </w:p>
    <w:p w14:paraId="0166D1F4" w14:textId="77777777" w:rsidR="00C6039F" w:rsidRDefault="00C6039F" w:rsidP="0016474E">
      <w:r>
        <w:t xml:space="preserve">3. Декодирование команды – определение типа операции и формата </w:t>
      </w:r>
    </w:p>
    <w:p w14:paraId="3EB6EAD2" w14:textId="22EEC088" w:rsidR="00C6039F" w:rsidRDefault="00C6039F" w:rsidP="0016474E">
      <w:r>
        <w:t>4. Извлечение адрес</w:t>
      </w:r>
      <w:r w:rsidR="00B9745D">
        <w:t>а</w:t>
      </w:r>
      <w:r>
        <w:t xml:space="preserve"> операнд</w:t>
      </w:r>
      <w:r w:rsidR="00B9745D">
        <w:t>а</w:t>
      </w:r>
      <w:r>
        <w:t xml:space="preserve"> (номер регистр</w:t>
      </w:r>
      <w:r w:rsidR="00B9745D">
        <w:t>а</w:t>
      </w:r>
      <w:r>
        <w:t xml:space="preserve"> общего назначения (РОН)) </w:t>
      </w:r>
    </w:p>
    <w:p w14:paraId="2846CF4B" w14:textId="1D04396C" w:rsidR="00C6039F" w:rsidRPr="00EE1009" w:rsidRDefault="00C6039F" w:rsidP="0016474E">
      <w:r w:rsidRPr="00C6039F">
        <w:t>5</w:t>
      </w:r>
      <w:r>
        <w:t xml:space="preserve">. </w:t>
      </w:r>
      <w:r w:rsidR="00EE1009">
        <w:t>Очистка регистр</w:t>
      </w:r>
      <w:r w:rsidR="00B9745D">
        <w:t>а</w:t>
      </w:r>
    </w:p>
    <w:p w14:paraId="7B173A99" w14:textId="128A209A" w:rsidR="008762BC" w:rsidRDefault="00C6039F" w:rsidP="0016474E">
      <w:r w:rsidRPr="00C6039F">
        <w:t>6</w:t>
      </w:r>
      <w:r>
        <w:t>. Увеличение значения счётчика команд</w:t>
      </w:r>
    </w:p>
    <w:p w14:paraId="5AD708CC" w14:textId="77777777" w:rsidR="008762BC" w:rsidRPr="00415D8D" w:rsidRDefault="008762BC" w:rsidP="008762BC"/>
    <w:p w14:paraId="750E16D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388E13A9" w14:textId="39CB6B6A" w:rsidR="00F67D73" w:rsidRPr="00DE35B0" w:rsidRDefault="00F67D73" w:rsidP="00F67D73">
      <w:pPr>
        <w:pStyle w:val="a3"/>
        <w:numPr>
          <w:ilvl w:val="0"/>
          <w:numId w:val="9"/>
        </w:numPr>
        <w:spacing w:line="269" w:lineRule="auto"/>
        <w:rPr>
          <w:u w:val="single"/>
        </w:rPr>
      </w:pPr>
      <w:r w:rsidRPr="00DE35B0">
        <w:rPr>
          <w:u w:val="single"/>
        </w:rPr>
        <w:t xml:space="preserve">Укажите, в чём проявляются признаки </w:t>
      </w:r>
      <w:r w:rsidRPr="00DE35B0">
        <w:rPr>
          <w:u w:val="single"/>
          <w:lang w:val="en-US"/>
        </w:rPr>
        <w:t>RISC</w:t>
      </w:r>
      <w:r w:rsidRPr="00DE35B0">
        <w:rPr>
          <w:u w:val="single"/>
        </w:rPr>
        <w:t>-архитектуры в микроконтроллере ATmega32. В чём преимущества и недостатки приведённых особенностей?</w:t>
      </w:r>
    </w:p>
    <w:p w14:paraId="1BBE7AD2" w14:textId="5A28E886" w:rsidR="000933B9" w:rsidRPr="000933B9" w:rsidRDefault="000933B9" w:rsidP="000933B9">
      <w:pPr>
        <w:pStyle w:val="a3"/>
        <w:ind w:left="709"/>
      </w:pPr>
      <w:r w:rsidRPr="000933B9">
        <w:rPr>
          <w:color w:val="000000"/>
          <w:szCs w:val="28"/>
          <w:shd w:val="clear" w:color="auto" w:fill="FFFFFF"/>
        </w:rPr>
        <w:t>RISC — </w:t>
      </w:r>
      <w:hyperlink r:id="rId13" w:history="1">
        <w:r w:rsidRPr="000933B9">
          <w:rPr>
            <w:color w:val="000000"/>
            <w:szCs w:val="28"/>
            <w:shd w:val="clear" w:color="auto" w:fill="FFFFFF"/>
          </w:rPr>
          <w:t>архитектура процессора</w:t>
        </w:r>
      </w:hyperlink>
      <w:r w:rsidRPr="000933B9">
        <w:rPr>
          <w:color w:val="000000"/>
          <w:szCs w:val="28"/>
          <w:shd w:val="clear" w:color="auto" w:fill="FFFFFF"/>
        </w:rPr>
        <w:t>, в которой быстродействие увеличивается за счёт упрощения </w:t>
      </w:r>
      <w:hyperlink r:id="rId14" w:history="1">
        <w:r w:rsidRPr="000933B9">
          <w:rPr>
            <w:color w:val="000000"/>
            <w:szCs w:val="28"/>
            <w:shd w:val="clear" w:color="auto" w:fill="FFFFFF"/>
          </w:rPr>
          <w:t>инструкций</w:t>
        </w:r>
      </w:hyperlink>
      <w:r w:rsidRPr="000933B9">
        <w:rPr>
          <w:color w:val="000000"/>
          <w:szCs w:val="28"/>
          <w:shd w:val="clear" w:color="auto" w:fill="FFFFFF"/>
        </w:rPr>
        <w:t xml:space="preserve">, чтобы их декодирование было более простым, а время выполнения — меньшим. Для </w:t>
      </w:r>
      <w:r w:rsidRPr="000933B9">
        <w:rPr>
          <w:color w:val="000000"/>
          <w:szCs w:val="28"/>
        </w:rPr>
        <w:t xml:space="preserve">ATmega32 характерны такие особенности, как, например, большое количество регистров общего назначения. Большинство команд выполняются за один машинный такт с одновременным исполнением текущей и выборкой следующей команды. </w:t>
      </w:r>
      <w:r w:rsidRPr="000933B9">
        <w:rPr>
          <w:color w:val="000000"/>
          <w:sz w:val="26"/>
          <w:szCs w:val="26"/>
        </w:rPr>
        <w:t>Команды имеют одинаковый формат и простую кодировку. К недостаткам RISC-архитектуры относят большую длину кода программы после компиляции</w:t>
      </w:r>
    </w:p>
    <w:p w14:paraId="4BE496DA" w14:textId="77777777" w:rsidR="000933B9" w:rsidRPr="00402629" w:rsidRDefault="000933B9" w:rsidP="000933B9">
      <w:pPr>
        <w:pStyle w:val="a3"/>
        <w:spacing w:line="269" w:lineRule="auto"/>
        <w:ind w:left="709"/>
      </w:pPr>
    </w:p>
    <w:p w14:paraId="3D951C07" w14:textId="24AA69B8" w:rsidR="00F67D73" w:rsidRPr="00DE35B0" w:rsidRDefault="00F67D73" w:rsidP="00F67D73">
      <w:pPr>
        <w:pStyle w:val="a3"/>
        <w:numPr>
          <w:ilvl w:val="0"/>
          <w:numId w:val="9"/>
        </w:numPr>
        <w:spacing w:line="269" w:lineRule="auto"/>
        <w:rPr>
          <w:u w:val="single"/>
        </w:rPr>
      </w:pPr>
      <w:r w:rsidRPr="00DE35B0">
        <w:rPr>
          <w:u w:val="single"/>
        </w:rPr>
        <w:t xml:space="preserve">От чего зависит время выполнения команд </w:t>
      </w:r>
      <w:r w:rsidRPr="00DE35B0">
        <w:rPr>
          <w:sz w:val="30"/>
          <w:szCs w:val="30"/>
          <w:u w:val="single"/>
        </w:rPr>
        <w:t>SBIS</w:t>
      </w:r>
      <w:r w:rsidRPr="00DE35B0">
        <w:rPr>
          <w:sz w:val="40"/>
          <w:u w:val="single"/>
        </w:rPr>
        <w:t xml:space="preserve"> </w:t>
      </w:r>
      <w:r w:rsidRPr="00DE35B0">
        <w:rPr>
          <w:u w:val="single"/>
        </w:rPr>
        <w:t xml:space="preserve">и </w:t>
      </w:r>
      <w:r w:rsidRPr="00DE35B0">
        <w:rPr>
          <w:u w:val="single"/>
          <w:lang w:val="en-US"/>
        </w:rPr>
        <w:t>BRLT</w:t>
      </w:r>
      <w:r w:rsidRPr="00DE35B0">
        <w:rPr>
          <w:u w:val="single"/>
        </w:rPr>
        <w:t>? Приведите примеры кода (до 3-10 команд каждый), приводящие к различной продолжительности выполнения указанных команд</w:t>
      </w:r>
    </w:p>
    <w:p w14:paraId="38A68911" w14:textId="0E1EA6B9" w:rsidR="000933B9" w:rsidRDefault="000933B9" w:rsidP="000933B9">
      <w:pPr>
        <w:pStyle w:val="a3"/>
        <w:spacing w:line="269" w:lineRule="auto"/>
        <w:ind w:left="709"/>
      </w:pPr>
      <w:r>
        <w:rPr>
          <w:lang w:val="en-US"/>
        </w:rPr>
        <w:t>SBIS</w:t>
      </w:r>
      <w:r w:rsidRPr="000933B9">
        <w:t xml:space="preserve"> - </w:t>
      </w:r>
      <w:r>
        <w:t>Пропуск следующей команды если бит в порту установлен if (P(b)=1) PC ← PC + 2 or 3</w:t>
      </w:r>
      <w:r w:rsidRPr="000933B9">
        <w:t>.</w:t>
      </w:r>
    </w:p>
    <w:p w14:paraId="48EEBCC8" w14:textId="5239E2EC" w:rsidR="000933B9" w:rsidRDefault="000933B9" w:rsidP="000933B9">
      <w:pPr>
        <w:pStyle w:val="a3"/>
        <w:spacing w:line="269" w:lineRule="auto"/>
        <w:ind w:left="709"/>
      </w:pPr>
      <w:r>
        <w:rPr>
          <w:lang w:val="en-US"/>
        </w:rPr>
        <w:t>BRLT</w:t>
      </w:r>
      <w:r w:rsidRPr="000933B9">
        <w:t xml:space="preserve"> - Условный относительный переход. Тестируется бит флага знака (</w:t>
      </w:r>
      <w:r w:rsidRPr="000933B9">
        <w:rPr>
          <w:lang w:val="en-US"/>
        </w:rPr>
        <w:t>S</w:t>
      </w:r>
      <w:r w:rsidRPr="000933B9">
        <w:t xml:space="preserve">) регистра статуса и, если бит установлен, выполняется переход относительно состояния счетчика программ. </w:t>
      </w:r>
      <w:r>
        <w:t xml:space="preserve">if (N </w:t>
      </w:r>
      <w:r>
        <w:rPr>
          <w:rFonts w:ascii="Cambria Math" w:hAnsi="Cambria Math" w:cs="Cambria Math"/>
        </w:rPr>
        <w:t>⊕</w:t>
      </w:r>
      <w:r>
        <w:t xml:space="preserve"> V= 1) then PC ← PC + k + 1</w:t>
      </w:r>
      <w:r w:rsidR="005638E9" w:rsidRPr="005638E9">
        <w:t xml:space="preserve"> (</w:t>
      </w:r>
      <w:r w:rsidR="005638E9">
        <w:t>Бит S всегда равен исключающему ИЛИ между флагами N (отрицательный результат) и V (переполнение дополнения до двух)</w:t>
      </w:r>
      <w:r w:rsidR="005638E9" w:rsidRPr="005638E9">
        <w:t>)</w:t>
      </w:r>
    </w:p>
    <w:p w14:paraId="11C35BD7" w14:textId="77777777" w:rsidR="005638E9" w:rsidRPr="005638E9" w:rsidRDefault="005638E9" w:rsidP="000933B9">
      <w:pPr>
        <w:pStyle w:val="a3"/>
        <w:spacing w:line="269" w:lineRule="auto"/>
        <w:ind w:left="709"/>
      </w:pPr>
    </w:p>
    <w:p w14:paraId="1C610605" w14:textId="0EA7145C" w:rsidR="00F67D73" w:rsidRPr="00DE35B0" w:rsidRDefault="00F67D73" w:rsidP="00F67D73">
      <w:pPr>
        <w:pStyle w:val="a3"/>
        <w:numPr>
          <w:ilvl w:val="0"/>
          <w:numId w:val="9"/>
        </w:numPr>
        <w:spacing w:line="269" w:lineRule="auto"/>
        <w:rPr>
          <w:u w:val="single"/>
        </w:rPr>
      </w:pPr>
      <w:r w:rsidRPr="00DE35B0">
        <w:rPr>
          <w:u w:val="single"/>
        </w:rPr>
        <w:t>Укажите команды и их аргументы в виде имён регистров общего назначения, портов ввода-вывода и констант в десятичной или шестнадцатеричной системе счисления для следующих машинных слов: 1001 0110 0111 1111, 1111 0011 1110 1101, 1010 1010 0011 1010 и 1001 1010 0011 0110?</w:t>
      </w:r>
    </w:p>
    <w:p w14:paraId="3AC4CB50" w14:textId="0EB71282" w:rsidR="005638E9" w:rsidRPr="00F87CC1" w:rsidRDefault="005638E9" w:rsidP="005638E9">
      <w:pPr>
        <w:pStyle w:val="a3"/>
        <w:spacing w:line="269" w:lineRule="auto"/>
        <w:ind w:left="709"/>
      </w:pPr>
      <w:r>
        <w:rPr>
          <w:lang w:val="en-US"/>
        </w:rPr>
        <w:t>ADIW</w:t>
      </w:r>
      <w:r w:rsidRPr="005638E9">
        <w:t xml:space="preserve"> - </w:t>
      </w:r>
      <w:r>
        <w:t>Сложение константы с регистровой парой</w:t>
      </w:r>
      <w:r w:rsidRPr="005638E9">
        <w:t xml:space="preserve"> - </w:t>
      </w:r>
      <w:r>
        <w:t>1001.0110.KKdd.KKKK</w:t>
      </w:r>
      <w:r w:rsidR="00F87CC1" w:rsidRPr="00F87CC1">
        <w:t xml:space="preserve"> ( </w:t>
      </w:r>
      <w:r w:rsidR="00F87CC1">
        <w:t>Rdh:Rdl ← Rdh:Rdl + K</w:t>
      </w:r>
      <w:r w:rsidR="00F87CC1" w:rsidRPr="00F87CC1">
        <w:t>)</w:t>
      </w:r>
    </w:p>
    <w:p w14:paraId="6AE46C10" w14:textId="66A791FD" w:rsidR="005638E9" w:rsidRPr="00402629" w:rsidRDefault="001C1478" w:rsidP="005638E9">
      <w:pPr>
        <w:pStyle w:val="a3"/>
        <w:spacing w:line="269" w:lineRule="auto"/>
        <w:ind w:left="709"/>
      </w:pPr>
      <w:r>
        <w:rPr>
          <w:lang w:val="en-US"/>
        </w:rPr>
        <w:t>K</w:t>
      </w:r>
      <w:r w:rsidRPr="00402629">
        <w:t xml:space="preserve"> = 11111</w:t>
      </w:r>
      <w:r w:rsidRPr="00402629">
        <w:rPr>
          <w:vertAlign w:val="subscript"/>
        </w:rPr>
        <w:t>2</w:t>
      </w:r>
      <w:r w:rsidRPr="00402629">
        <w:t xml:space="preserve"> = 31</w:t>
      </w:r>
    </w:p>
    <w:p w14:paraId="459877DE" w14:textId="56C71C32" w:rsidR="001C1478" w:rsidRPr="00402629" w:rsidRDefault="001C1478" w:rsidP="005638E9">
      <w:pPr>
        <w:pStyle w:val="a3"/>
        <w:spacing w:line="269" w:lineRule="auto"/>
        <w:ind w:left="709"/>
      </w:pPr>
      <w:r>
        <w:rPr>
          <w:lang w:val="en-US"/>
        </w:rPr>
        <w:t>d</w:t>
      </w:r>
      <w:r w:rsidRPr="00402629">
        <w:t xml:space="preserve"> = 11</w:t>
      </w:r>
      <w:r w:rsidRPr="00402629">
        <w:rPr>
          <w:vertAlign w:val="subscript"/>
        </w:rPr>
        <w:t>2</w:t>
      </w:r>
      <w:r w:rsidRPr="00402629">
        <w:t xml:space="preserve"> = 3</w:t>
      </w:r>
    </w:p>
    <w:p w14:paraId="2F9193BD" w14:textId="77777777" w:rsidR="00156CE0" w:rsidRPr="00402629" w:rsidRDefault="00156CE0" w:rsidP="005638E9">
      <w:pPr>
        <w:pStyle w:val="a3"/>
        <w:spacing w:line="269" w:lineRule="auto"/>
        <w:ind w:left="709"/>
      </w:pPr>
    </w:p>
    <w:p w14:paraId="384BA217" w14:textId="18C849E2" w:rsidR="00156CE0" w:rsidRPr="00402629" w:rsidRDefault="00156CE0" w:rsidP="00156CE0">
      <w:pPr>
        <w:spacing w:line="269" w:lineRule="auto"/>
      </w:pPr>
      <w:r w:rsidRPr="00156CE0">
        <w:rPr>
          <w:lang w:val="en-US"/>
        </w:rPr>
        <w:t>BRHS</w:t>
      </w:r>
      <w:r w:rsidRPr="00402629">
        <w:t xml:space="preserve"> - </w:t>
      </w:r>
      <w:r>
        <w:t>переход</w:t>
      </w:r>
      <w:r w:rsidRPr="00402629">
        <w:t xml:space="preserve"> </w:t>
      </w:r>
      <w:r>
        <w:t>при</w:t>
      </w:r>
      <w:r w:rsidRPr="00402629">
        <w:t xml:space="preserve"> </w:t>
      </w:r>
      <w:r>
        <w:t>установленном</w:t>
      </w:r>
      <w:r w:rsidRPr="00402629">
        <w:t xml:space="preserve"> </w:t>
      </w:r>
      <w:r>
        <w:t>флаге</w:t>
      </w:r>
      <w:r w:rsidRPr="00402629">
        <w:t xml:space="preserve"> </w:t>
      </w:r>
      <w:r>
        <w:t>полу</w:t>
      </w:r>
      <w:r w:rsidRPr="00402629">
        <w:t>-</w:t>
      </w:r>
      <w:r>
        <w:t>переноса</w:t>
      </w:r>
      <w:r w:rsidRPr="00402629">
        <w:t xml:space="preserve"> (</w:t>
      </w:r>
      <w:r w:rsidRPr="00156CE0">
        <w:rPr>
          <w:lang w:val="en-US"/>
        </w:rPr>
        <w:t>H</w:t>
      </w:r>
      <w:r w:rsidRPr="00402629">
        <w:t>=1) - 1111.00</w:t>
      </w:r>
      <w:r w:rsidRPr="00156CE0">
        <w:rPr>
          <w:lang w:val="en-US"/>
        </w:rPr>
        <w:t>kk</w:t>
      </w:r>
      <w:r w:rsidRPr="00402629">
        <w:t>.</w:t>
      </w:r>
      <w:r w:rsidRPr="00156CE0">
        <w:rPr>
          <w:lang w:val="en-US"/>
        </w:rPr>
        <w:t>kkkk</w:t>
      </w:r>
      <w:r w:rsidRPr="00402629">
        <w:t>.</w:t>
      </w:r>
      <w:r w:rsidRPr="00156CE0">
        <w:rPr>
          <w:lang w:val="en-US"/>
        </w:rPr>
        <w:t>k</w:t>
      </w:r>
      <w:r w:rsidRPr="00402629">
        <w:t xml:space="preserve">101 ( </w:t>
      </w:r>
      <w:r w:rsidRPr="00156CE0">
        <w:rPr>
          <w:lang w:val="en-US"/>
        </w:rPr>
        <w:t>if</w:t>
      </w:r>
      <w:r w:rsidRPr="00402629">
        <w:t xml:space="preserve"> (</w:t>
      </w:r>
      <w:r w:rsidRPr="00156CE0">
        <w:rPr>
          <w:lang w:val="en-US"/>
        </w:rPr>
        <w:t>H</w:t>
      </w:r>
      <w:r w:rsidRPr="00402629">
        <w:t xml:space="preserve"> = 1) </w:t>
      </w:r>
      <w:r w:rsidRPr="00156CE0">
        <w:rPr>
          <w:lang w:val="en-US"/>
        </w:rPr>
        <w:t>then</w:t>
      </w:r>
      <w:r w:rsidRPr="00402629">
        <w:t xml:space="preserve"> </w:t>
      </w:r>
      <w:r w:rsidRPr="00156CE0">
        <w:rPr>
          <w:lang w:val="en-US"/>
        </w:rPr>
        <w:t>PC</w:t>
      </w:r>
      <w:r w:rsidRPr="00402629">
        <w:t xml:space="preserve"> ← </w:t>
      </w:r>
      <w:r w:rsidRPr="00156CE0">
        <w:rPr>
          <w:lang w:val="en-US"/>
        </w:rPr>
        <w:t>PC</w:t>
      </w:r>
      <w:r w:rsidRPr="00402629">
        <w:t xml:space="preserve"> + </w:t>
      </w:r>
      <w:r w:rsidRPr="00156CE0">
        <w:rPr>
          <w:lang w:val="en-US"/>
        </w:rPr>
        <w:t>k</w:t>
      </w:r>
      <w:r w:rsidRPr="00402629">
        <w:t xml:space="preserve"> + 1 )</w:t>
      </w:r>
    </w:p>
    <w:p w14:paraId="4B0C6A4D" w14:textId="3BF74773" w:rsidR="00156CE0" w:rsidRPr="00402629" w:rsidRDefault="00156CE0" w:rsidP="00156CE0">
      <w:pPr>
        <w:spacing w:line="269" w:lineRule="auto"/>
      </w:pPr>
      <w:r>
        <w:rPr>
          <w:lang w:val="en-US"/>
        </w:rPr>
        <w:t>k</w:t>
      </w:r>
      <w:r w:rsidRPr="00402629">
        <w:t xml:space="preserve"> = 1111101</w:t>
      </w:r>
      <w:r w:rsidRPr="00402629">
        <w:rPr>
          <w:vertAlign w:val="subscript"/>
        </w:rPr>
        <w:t xml:space="preserve">2 </w:t>
      </w:r>
      <w:r w:rsidRPr="00402629">
        <w:t xml:space="preserve">= 125 </w:t>
      </w:r>
    </w:p>
    <w:p w14:paraId="187CCCD7" w14:textId="7EDD90E0" w:rsidR="00156CE0" w:rsidRPr="00402629" w:rsidRDefault="00156CE0" w:rsidP="00156CE0">
      <w:pPr>
        <w:spacing w:line="269" w:lineRule="auto"/>
      </w:pPr>
    </w:p>
    <w:p w14:paraId="150BCBB4" w14:textId="3FF54B6E" w:rsidR="00156CE0" w:rsidRPr="00F87CC1" w:rsidRDefault="00156CE0" w:rsidP="00156CE0">
      <w:pPr>
        <w:spacing w:line="269" w:lineRule="auto"/>
      </w:pPr>
      <w:r>
        <w:t xml:space="preserve">STD </w:t>
      </w:r>
      <w:r w:rsidRPr="00156CE0">
        <w:t xml:space="preserve">- </w:t>
      </w:r>
      <w:r>
        <w:t xml:space="preserve">косвенно-регистровая запись в ОЗУ со смещением </w:t>
      </w:r>
      <w:r w:rsidRPr="00156CE0">
        <w:t xml:space="preserve"> - 10</w:t>
      </w:r>
      <w:r>
        <w:rPr>
          <w:lang w:val="en-US"/>
        </w:rPr>
        <w:t>q</w:t>
      </w:r>
      <w:r w:rsidRPr="00156CE0">
        <w:t>0.</w:t>
      </w:r>
      <w:r>
        <w:rPr>
          <w:lang w:val="en-US"/>
        </w:rPr>
        <w:t>qq</w:t>
      </w:r>
      <w:r w:rsidRPr="00156CE0">
        <w:t>1</w:t>
      </w:r>
      <w:r>
        <w:rPr>
          <w:lang w:val="en-US"/>
        </w:rPr>
        <w:t>r</w:t>
      </w:r>
      <w:r w:rsidRPr="00156CE0">
        <w:t>.</w:t>
      </w:r>
      <w:r>
        <w:rPr>
          <w:lang w:val="en-US"/>
        </w:rPr>
        <w:t>rrrr</w:t>
      </w:r>
      <w:r w:rsidRPr="00156CE0">
        <w:t>.1</w:t>
      </w:r>
      <w:r>
        <w:rPr>
          <w:lang w:val="en-US"/>
        </w:rPr>
        <w:t>qqq</w:t>
      </w:r>
      <w:r w:rsidR="00F87CC1" w:rsidRPr="00F87CC1">
        <w:t xml:space="preserve"> ( </w:t>
      </w:r>
      <w:r w:rsidR="00F87CC1">
        <w:t>(Y + q) ← Rr</w:t>
      </w:r>
      <w:r w:rsidR="00F87CC1" w:rsidRPr="00F87CC1">
        <w:t>)</w:t>
      </w:r>
    </w:p>
    <w:p w14:paraId="03F42928" w14:textId="4CB42D1C" w:rsidR="00156CE0" w:rsidRPr="00F87CC1" w:rsidRDefault="00156CE0" w:rsidP="00156CE0">
      <w:pPr>
        <w:spacing w:line="269" w:lineRule="auto"/>
      </w:pPr>
      <w:r>
        <w:rPr>
          <w:lang w:val="en-US"/>
        </w:rPr>
        <w:t>q</w:t>
      </w:r>
      <w:r w:rsidRPr="00402629">
        <w:t xml:space="preserve"> = 110010</w:t>
      </w:r>
      <w:r w:rsidRPr="00402629">
        <w:rPr>
          <w:vertAlign w:val="subscript"/>
        </w:rPr>
        <w:t>2</w:t>
      </w:r>
      <w:r w:rsidRPr="00402629">
        <w:t xml:space="preserve"> = 50</w:t>
      </w:r>
    </w:p>
    <w:p w14:paraId="1E226CC1" w14:textId="57705B40" w:rsidR="00156CE0" w:rsidRPr="00402629" w:rsidRDefault="00156CE0" w:rsidP="00156CE0">
      <w:pPr>
        <w:spacing w:line="269" w:lineRule="auto"/>
      </w:pPr>
      <w:r>
        <w:rPr>
          <w:lang w:val="en-US"/>
        </w:rPr>
        <w:t>r</w:t>
      </w:r>
      <w:r w:rsidRPr="00402629">
        <w:t xml:space="preserve"> = 11</w:t>
      </w:r>
      <w:r w:rsidRPr="00402629">
        <w:rPr>
          <w:vertAlign w:val="subscript"/>
        </w:rPr>
        <w:t>2</w:t>
      </w:r>
      <w:r w:rsidRPr="00402629">
        <w:t xml:space="preserve"> = 3</w:t>
      </w:r>
    </w:p>
    <w:p w14:paraId="0C698D48" w14:textId="485DAD44" w:rsidR="00F87CC1" w:rsidRPr="00402629" w:rsidRDefault="00F87CC1" w:rsidP="00156CE0">
      <w:pPr>
        <w:spacing w:line="269" w:lineRule="auto"/>
      </w:pPr>
    </w:p>
    <w:p w14:paraId="4CCCE6B0" w14:textId="438B0473" w:rsidR="00F87CC1" w:rsidRPr="00F87CC1" w:rsidRDefault="00F87CC1" w:rsidP="00156CE0">
      <w:pPr>
        <w:spacing w:line="269" w:lineRule="auto"/>
      </w:pPr>
      <w:r>
        <w:t>SBI - установить бит в порту ввода/вывода - 1001.1010.AAAA.Abbb</w:t>
      </w:r>
      <w:r w:rsidRPr="00F87CC1">
        <w:t xml:space="preserve"> ( </w:t>
      </w:r>
      <w:r>
        <w:t>I/O(P,b) ← 1</w:t>
      </w:r>
      <w:r w:rsidRPr="00F87CC1">
        <w:t xml:space="preserve"> )</w:t>
      </w:r>
    </w:p>
    <w:p w14:paraId="7954ACD8" w14:textId="560C6185" w:rsidR="00F87CC1" w:rsidRPr="00F87CC1" w:rsidRDefault="00F87CC1" w:rsidP="00156CE0">
      <w:pPr>
        <w:spacing w:line="269" w:lineRule="auto"/>
        <w:rPr>
          <w:lang w:val="en-US"/>
        </w:rPr>
      </w:pPr>
      <w:r>
        <w:rPr>
          <w:lang w:val="en-US"/>
        </w:rPr>
        <w:lastRenderedPageBreak/>
        <w:t>b = 110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6</w:t>
      </w:r>
    </w:p>
    <w:p w14:paraId="30AEF486" w14:textId="3406078E" w:rsidR="00F87CC1" w:rsidRPr="00F87CC1" w:rsidRDefault="00F87CC1" w:rsidP="00156CE0">
      <w:pPr>
        <w:spacing w:line="269" w:lineRule="auto"/>
        <w:rPr>
          <w:lang w:val="en-US"/>
        </w:rPr>
      </w:pPr>
      <w:r>
        <w:rPr>
          <w:lang w:val="en-US"/>
        </w:rPr>
        <w:t>A = 110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6</w:t>
      </w:r>
    </w:p>
    <w:p w14:paraId="5744588A" w14:textId="77777777" w:rsidR="00F87CC1" w:rsidRPr="00F87CC1" w:rsidRDefault="00F87CC1" w:rsidP="00156CE0">
      <w:pPr>
        <w:spacing w:line="269" w:lineRule="auto"/>
        <w:rPr>
          <w:lang w:val="en-US"/>
        </w:rPr>
      </w:pPr>
    </w:p>
    <w:p w14:paraId="55FD422D" w14:textId="77777777" w:rsidR="005D0332" w:rsidRDefault="00F67D73" w:rsidP="001622EB">
      <w:pPr>
        <w:pStyle w:val="a3"/>
        <w:numPr>
          <w:ilvl w:val="0"/>
          <w:numId w:val="9"/>
        </w:numPr>
        <w:spacing w:line="269" w:lineRule="auto"/>
        <w:rPr>
          <w:u w:val="single"/>
        </w:rPr>
      </w:pPr>
      <w:r w:rsidRPr="00DE35B0">
        <w:rPr>
          <w:u w:val="single"/>
        </w:rPr>
        <w:t xml:space="preserve">Приведите пример выполнения циклического сдвига вправо 8-разрядного числа (с переходом младшего разряда в старший) без использования флага Т. </w:t>
      </w:r>
    </w:p>
    <w:p w14:paraId="078BE28D" w14:textId="52670A26" w:rsidR="001622EB" w:rsidRPr="005D0332" w:rsidRDefault="00F67D73" w:rsidP="005D0332">
      <w:pPr>
        <w:spacing w:line="269" w:lineRule="auto"/>
        <w:rPr>
          <w:u w:val="single"/>
        </w:rPr>
      </w:pPr>
      <w:r w:rsidRPr="005D0332">
        <w:rPr>
          <w:u w:val="single"/>
        </w:rPr>
        <w:t>Приведите пример из трёх машинных команд, обеспечивающих сложение 24-разрядного числа с 24-разрядной константой.</w:t>
      </w:r>
    </w:p>
    <w:p w14:paraId="5FDC0804" w14:textId="77777777" w:rsidR="008B5D3C" w:rsidRPr="008B5D3C" w:rsidRDefault="008B5D3C" w:rsidP="008B5D3C">
      <w:pPr>
        <w:pStyle w:val="a3"/>
        <w:numPr>
          <w:ilvl w:val="1"/>
          <w:numId w:val="9"/>
        </w:numPr>
        <w:shd w:val="clear" w:color="auto" w:fill="1E1E1E"/>
        <w:spacing w:line="270" w:lineRule="atLeast"/>
        <w:ind w:left="0" w:firstLine="709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6A9955"/>
          <w:sz w:val="18"/>
          <w:szCs w:val="18"/>
        </w:rPr>
        <w:t># циклический сдвиг вправо 8-разрядного числа</w:t>
      </w:r>
    </w:p>
    <w:p w14:paraId="172C6C14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9CDCFE"/>
          <w:sz w:val="18"/>
          <w:szCs w:val="18"/>
        </w:rPr>
        <w:t>_main</w:t>
      </w:r>
      <w:r w:rsidRPr="008B5D3C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58A04145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8B5D3C">
        <w:rPr>
          <w:rFonts w:ascii="Menlo" w:hAnsi="Menlo" w:cs="Menlo"/>
          <w:color w:val="569CD6"/>
          <w:sz w:val="18"/>
          <w:szCs w:val="18"/>
        </w:rPr>
        <w:t xml:space="preserve"> LDI </w:t>
      </w:r>
      <w:r w:rsidRPr="008B5D3C">
        <w:rPr>
          <w:rFonts w:ascii="Menlo" w:hAnsi="Menlo" w:cs="Menlo"/>
          <w:color w:val="9CDCFE"/>
          <w:sz w:val="18"/>
          <w:szCs w:val="18"/>
        </w:rPr>
        <w:t>R1</w:t>
      </w:r>
      <w:r w:rsidRPr="008B5D3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B5D3C">
        <w:rPr>
          <w:rFonts w:ascii="Menlo" w:hAnsi="Menlo" w:cs="Menlo"/>
          <w:color w:val="B5CEA8"/>
          <w:sz w:val="18"/>
          <w:szCs w:val="18"/>
        </w:rPr>
        <w:t>0x01</w:t>
      </w:r>
    </w:p>
    <w:p w14:paraId="16F4C97D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8B5D3C">
        <w:rPr>
          <w:rFonts w:ascii="Menlo" w:hAnsi="Menlo" w:cs="Menlo"/>
          <w:color w:val="569CD6"/>
          <w:sz w:val="18"/>
          <w:szCs w:val="18"/>
        </w:rPr>
        <w:t xml:space="preserve"> AND </w:t>
      </w:r>
      <w:r w:rsidRPr="008B5D3C">
        <w:rPr>
          <w:rFonts w:ascii="Menlo" w:hAnsi="Menlo" w:cs="Menlo"/>
          <w:color w:val="9CDCFE"/>
          <w:sz w:val="18"/>
          <w:szCs w:val="18"/>
        </w:rPr>
        <w:t>R1</w:t>
      </w:r>
      <w:r w:rsidRPr="008B5D3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B5D3C">
        <w:rPr>
          <w:rFonts w:ascii="Menlo" w:hAnsi="Menlo" w:cs="Menlo"/>
          <w:color w:val="9CDCFE"/>
          <w:sz w:val="18"/>
          <w:szCs w:val="18"/>
        </w:rPr>
        <w:t>R0</w:t>
      </w:r>
    </w:p>
    <w:p w14:paraId="47E27695" w14:textId="7D2C9730" w:rsidR="008B5D3C" w:rsidRPr="00F46E44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B5D3C">
        <w:rPr>
          <w:rFonts w:ascii="Menlo" w:hAnsi="Menlo" w:cs="Menlo"/>
          <w:color w:val="9CDCFE"/>
          <w:sz w:val="18"/>
          <w:szCs w:val="18"/>
        </w:rPr>
        <w:t>LSR</w:t>
      </w:r>
      <w:r w:rsidRPr="008B5D3C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5D3C">
        <w:rPr>
          <w:rFonts w:ascii="Menlo" w:hAnsi="Menlo" w:cs="Menlo"/>
          <w:color w:val="9CDCFE"/>
          <w:sz w:val="18"/>
          <w:szCs w:val="18"/>
        </w:rPr>
        <w:t>R1</w:t>
      </w:r>
    </w:p>
    <w:p w14:paraId="32B11ABA" w14:textId="423F67DD" w:rsidR="00F46E44" w:rsidRPr="00F46E44" w:rsidRDefault="00F46E44" w:rsidP="00F46E44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B5D3C">
        <w:rPr>
          <w:rFonts w:ascii="Menlo" w:hAnsi="Menlo" w:cs="Menlo"/>
          <w:color w:val="9CDCFE"/>
          <w:sz w:val="18"/>
          <w:szCs w:val="18"/>
        </w:rPr>
        <w:t>LSR</w:t>
      </w:r>
      <w:r w:rsidRPr="008B5D3C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5D3C"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9CDCFE"/>
          <w:sz w:val="18"/>
          <w:szCs w:val="18"/>
          <w:lang w:val="en-US"/>
        </w:rPr>
        <w:t>0</w:t>
      </w:r>
    </w:p>
    <w:p w14:paraId="55EC187B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9CDCFE"/>
          <w:sz w:val="18"/>
          <w:szCs w:val="18"/>
        </w:rPr>
        <w:t>loop</w:t>
      </w:r>
    </w:p>
    <w:p w14:paraId="5D74052B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8B5D3C">
        <w:rPr>
          <w:rFonts w:ascii="Menlo" w:hAnsi="Menlo" w:cs="Menlo"/>
          <w:color w:val="569CD6"/>
          <w:sz w:val="18"/>
          <w:szCs w:val="18"/>
        </w:rPr>
        <w:t xml:space="preserve"> ROR </w:t>
      </w:r>
      <w:r w:rsidRPr="008B5D3C">
        <w:rPr>
          <w:rFonts w:ascii="Menlo" w:hAnsi="Menlo" w:cs="Menlo"/>
          <w:color w:val="9CDCFE"/>
          <w:sz w:val="18"/>
          <w:szCs w:val="18"/>
        </w:rPr>
        <w:t>RO</w:t>
      </w:r>
    </w:p>
    <w:p w14:paraId="46F71E55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B5D3C">
        <w:rPr>
          <w:rFonts w:ascii="Menlo" w:hAnsi="Menlo" w:cs="Menlo"/>
          <w:color w:val="9CDCFE"/>
          <w:sz w:val="18"/>
          <w:szCs w:val="18"/>
        </w:rPr>
        <w:t>RJMP</w:t>
      </w:r>
      <w:r w:rsidRPr="008B5D3C">
        <w:rPr>
          <w:rFonts w:ascii="Menlo" w:hAnsi="Menlo" w:cs="Menlo"/>
          <w:color w:val="D4D4D4"/>
          <w:sz w:val="18"/>
          <w:szCs w:val="18"/>
        </w:rPr>
        <w:t xml:space="preserve"> </w:t>
      </w:r>
      <w:r w:rsidRPr="008B5D3C">
        <w:rPr>
          <w:rFonts w:ascii="Menlo" w:hAnsi="Menlo" w:cs="Menlo"/>
          <w:color w:val="9CDCFE"/>
          <w:sz w:val="18"/>
          <w:szCs w:val="18"/>
        </w:rPr>
        <w:t>loop</w:t>
      </w:r>
    </w:p>
    <w:p w14:paraId="1153894F" w14:textId="5395209F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</w:t>
      </w:r>
      <w:r w:rsidRPr="008B5D3C">
        <w:rPr>
          <w:rFonts w:ascii="Menlo" w:hAnsi="Menlo" w:cs="Menlo"/>
          <w:color w:val="6A9955"/>
          <w:sz w:val="18"/>
          <w:szCs w:val="18"/>
        </w:rPr>
        <w:t># сложение 2х 24-битных чисел</w:t>
      </w:r>
    </w:p>
    <w:p w14:paraId="4CC75ACA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9CDCFE"/>
          <w:sz w:val="18"/>
          <w:szCs w:val="18"/>
        </w:rPr>
        <w:t>summ</w:t>
      </w:r>
    </w:p>
    <w:p w14:paraId="16F2CEFA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8B5D3C">
        <w:rPr>
          <w:rFonts w:ascii="Menlo" w:hAnsi="Menlo" w:cs="Menlo"/>
          <w:color w:val="569CD6"/>
          <w:sz w:val="18"/>
          <w:szCs w:val="18"/>
        </w:rPr>
        <w:t xml:space="preserve"> add </w:t>
      </w:r>
      <w:r w:rsidRPr="008B5D3C">
        <w:rPr>
          <w:rFonts w:ascii="Menlo" w:hAnsi="Menlo" w:cs="Menlo"/>
          <w:color w:val="9CDCFE"/>
          <w:sz w:val="18"/>
          <w:szCs w:val="18"/>
        </w:rPr>
        <w:t>r3</w:t>
      </w:r>
      <w:r w:rsidRPr="008B5D3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B5D3C">
        <w:rPr>
          <w:rFonts w:ascii="Menlo" w:hAnsi="Menlo" w:cs="Menlo"/>
          <w:color w:val="9CDCFE"/>
          <w:sz w:val="18"/>
          <w:szCs w:val="18"/>
        </w:rPr>
        <w:t>r0</w:t>
      </w:r>
    </w:p>
    <w:p w14:paraId="7BFB0D41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8B5D3C">
        <w:rPr>
          <w:rFonts w:ascii="Menlo" w:hAnsi="Menlo" w:cs="Menlo"/>
          <w:color w:val="569CD6"/>
          <w:sz w:val="18"/>
          <w:szCs w:val="18"/>
        </w:rPr>
        <w:t xml:space="preserve"> adc </w:t>
      </w:r>
      <w:r w:rsidRPr="008B5D3C">
        <w:rPr>
          <w:rFonts w:ascii="Menlo" w:hAnsi="Menlo" w:cs="Menlo"/>
          <w:color w:val="9CDCFE"/>
          <w:sz w:val="18"/>
          <w:szCs w:val="18"/>
        </w:rPr>
        <w:t>r4</w:t>
      </w:r>
      <w:r w:rsidRPr="008B5D3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B5D3C">
        <w:rPr>
          <w:rFonts w:ascii="Menlo" w:hAnsi="Menlo" w:cs="Menlo"/>
          <w:color w:val="9CDCFE"/>
          <w:sz w:val="18"/>
          <w:szCs w:val="18"/>
        </w:rPr>
        <w:t>r1</w:t>
      </w:r>
    </w:p>
    <w:p w14:paraId="69387EE8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B5D3C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8B5D3C">
        <w:rPr>
          <w:rFonts w:ascii="Menlo" w:hAnsi="Menlo" w:cs="Menlo"/>
          <w:color w:val="569CD6"/>
          <w:sz w:val="18"/>
          <w:szCs w:val="18"/>
        </w:rPr>
        <w:t xml:space="preserve"> adc </w:t>
      </w:r>
      <w:r w:rsidRPr="008B5D3C">
        <w:rPr>
          <w:rFonts w:ascii="Menlo" w:hAnsi="Menlo" w:cs="Menlo"/>
          <w:color w:val="9CDCFE"/>
          <w:sz w:val="18"/>
          <w:szCs w:val="18"/>
        </w:rPr>
        <w:t>r5</w:t>
      </w:r>
      <w:r w:rsidRPr="008B5D3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B5D3C">
        <w:rPr>
          <w:rFonts w:ascii="Menlo" w:hAnsi="Menlo" w:cs="Menlo"/>
          <w:color w:val="9CDCFE"/>
          <w:sz w:val="18"/>
          <w:szCs w:val="18"/>
        </w:rPr>
        <w:t>r2</w:t>
      </w:r>
    </w:p>
    <w:p w14:paraId="376973B5" w14:textId="77777777" w:rsidR="008B5D3C" w:rsidRPr="008B5D3C" w:rsidRDefault="008B5D3C" w:rsidP="008B5D3C">
      <w:pPr>
        <w:pStyle w:val="a3"/>
        <w:numPr>
          <w:ilvl w:val="0"/>
          <w:numId w:val="9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7D3BF5" w14:textId="77777777" w:rsidR="001622EB" w:rsidRPr="006B1775" w:rsidRDefault="001622EB" w:rsidP="008B5D3C">
      <w:pPr>
        <w:spacing w:line="269" w:lineRule="auto"/>
      </w:pPr>
    </w:p>
    <w:p w14:paraId="565A15DC" w14:textId="486CC10D" w:rsidR="001622EB" w:rsidRPr="00DE35B0" w:rsidRDefault="00F67D73" w:rsidP="00F67D73">
      <w:pPr>
        <w:pStyle w:val="a3"/>
        <w:numPr>
          <w:ilvl w:val="0"/>
          <w:numId w:val="9"/>
        </w:numPr>
        <w:spacing w:line="269" w:lineRule="auto"/>
        <w:rPr>
          <w:u w:val="single"/>
        </w:rPr>
      </w:pPr>
      <w:r w:rsidRPr="00DE35B0">
        <w:rPr>
          <w:u w:val="single"/>
        </w:rPr>
        <w:t xml:space="preserve">Обоснуйте, чем вызваны ограничения допустимых значений номеров регистров и диапазонов констант в некоторых командах микроконтроллера </w:t>
      </w:r>
      <w:r w:rsidRPr="00DE35B0">
        <w:rPr>
          <w:u w:val="single"/>
          <w:lang w:val="en-US"/>
        </w:rPr>
        <w:t>ATmega</w:t>
      </w:r>
      <w:r w:rsidRPr="00DE35B0">
        <w:rPr>
          <w:u w:val="single"/>
        </w:rPr>
        <w:t>32?</w:t>
      </w:r>
    </w:p>
    <w:p w14:paraId="345885A4" w14:textId="442793D7" w:rsidR="001622EB" w:rsidRPr="001622EB" w:rsidRDefault="001622EB" w:rsidP="001622EB">
      <w:pPr>
        <w:spacing w:after="160" w:line="259" w:lineRule="auto"/>
      </w:pPr>
      <w:r>
        <w:t xml:space="preserve"> </w:t>
      </w:r>
      <w:r>
        <w:tab/>
      </w:r>
      <w:r>
        <w:rPr>
          <w:color w:val="000000"/>
          <w:szCs w:val="28"/>
        </w:rPr>
        <w:t>Для ATmega32 характерны инструкции с одинаковым форматом и простой кодировкой. Для однозначного декодирования вводятся дополнительные байты, из-за чего приходится вводить ограничения на размер аргументов.</w:t>
      </w:r>
    </w:p>
    <w:p w14:paraId="3015AEA6" w14:textId="77777777" w:rsidR="00F67D73" w:rsidRPr="009B1779" w:rsidRDefault="00F67D73" w:rsidP="001622EB">
      <w:pPr>
        <w:pStyle w:val="a3"/>
        <w:spacing w:line="269" w:lineRule="auto"/>
        <w:ind w:left="709"/>
      </w:pPr>
    </w:p>
    <w:p w14:paraId="5905760E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418EEED2" w14:textId="77777777" w:rsidR="009568D8" w:rsidRDefault="009568D8" w:rsidP="009568D8"/>
    <w:p w14:paraId="236CD22C" w14:textId="77777777" w:rsidR="002F60DC" w:rsidRDefault="002F60DC">
      <w:pPr>
        <w:spacing w:after="160" w:line="259" w:lineRule="auto"/>
      </w:pPr>
      <w:r>
        <w:br w:type="page"/>
      </w:r>
    </w:p>
    <w:p w14:paraId="4D148F0C" w14:textId="2F861BA6" w:rsidR="00DE35B0" w:rsidRPr="00DE35B0" w:rsidRDefault="009568D8" w:rsidP="00DE35B0">
      <w:pPr>
        <w:pStyle w:val="1"/>
        <w:numPr>
          <w:ilvl w:val="0"/>
          <w:numId w:val="0"/>
        </w:numPr>
        <w:ind w:firstLine="7513"/>
        <w:jc w:val="center"/>
        <w:rPr>
          <w:b w:val="0"/>
          <w:sz w:val="28"/>
          <w:lang w:eastAsia="en-US"/>
        </w:rPr>
      </w:pPr>
      <w:r>
        <w:lastRenderedPageBreak/>
        <w:t>Приложение </w:t>
      </w:r>
      <w:r w:rsidRPr="00363A6A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ассемблера</w:t>
      </w:r>
    </w:p>
    <w:p w14:paraId="28C095E7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6A9955"/>
          <w:sz w:val="18"/>
          <w:szCs w:val="18"/>
        </w:rPr>
        <w:t xml:space="preserve">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* lab_1.asm</w:t>
      </w:r>
    </w:p>
    <w:p w14:paraId="7F4390E3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6A9955"/>
          <w:sz w:val="18"/>
          <w:szCs w:val="18"/>
          <w:lang w:val="en-US"/>
        </w:rPr>
        <w:t xml:space="preserve"> *</w:t>
      </w:r>
    </w:p>
    <w:p w14:paraId="5E1A49BA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6A9955"/>
          <w:sz w:val="18"/>
          <w:szCs w:val="18"/>
          <w:lang w:val="en-US"/>
        </w:rPr>
        <w:t xml:space="preserve"> *  Created: 08.04.2023 17:40:29</w:t>
      </w:r>
    </w:p>
    <w:p w14:paraId="318B48C0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6A9955"/>
          <w:sz w:val="18"/>
          <w:szCs w:val="18"/>
          <w:lang w:val="en-US"/>
        </w:rPr>
        <w:t xml:space="preserve"> *   Author: scanel</w:t>
      </w:r>
    </w:p>
    <w:p w14:paraId="4772C1F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1888273B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A55B7A2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9CDCFE"/>
          <w:sz w:val="18"/>
          <w:szCs w:val="18"/>
          <w:lang w:val="en-US"/>
        </w:rPr>
        <w:t>.def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R20</w:t>
      </w:r>
    </w:p>
    <w:p w14:paraId="05729A59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897E94E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9CDCFE"/>
          <w:sz w:val="18"/>
          <w:szCs w:val="18"/>
          <w:lang w:val="en-US"/>
        </w:rPr>
        <w:t>.org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$000</w:t>
      </w:r>
    </w:p>
    <w:p w14:paraId="16DE05D1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JMP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reset</w:t>
      </w:r>
    </w:p>
    <w:p w14:paraId="5E91EA6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EDA7C90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9CDCFE"/>
          <w:sz w:val="18"/>
          <w:szCs w:val="18"/>
          <w:lang w:val="en-US"/>
        </w:rPr>
        <w:t>delay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 4 + 5x + 1282(256 - y) + 2nop</w:t>
      </w:r>
    </w:p>
    <w:p w14:paraId="3EE95F8D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LDI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R29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102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 x xnew = 102</w:t>
      </w:r>
    </w:p>
    <w:p w14:paraId="1A0389C1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LDI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R30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194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 y ynew = 194</w:t>
      </w:r>
    </w:p>
    <w:p w14:paraId="14C86950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9CDCFE"/>
          <w:sz w:val="18"/>
          <w:szCs w:val="18"/>
          <w:lang w:val="en-US"/>
        </w:rPr>
        <w:t>delay_sub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77CDE61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NOP</w:t>
      </w:r>
    </w:p>
    <w:p w14:paraId="3C6C118B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DEC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R29</w:t>
      </w:r>
    </w:p>
    <w:p w14:paraId="18E9E754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NOP</w:t>
      </w:r>
    </w:p>
    <w:p w14:paraId="605C2F3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BRNE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delay_sub</w:t>
      </w:r>
    </w:p>
    <w:p w14:paraId="4B8C6FE7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INC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R30</w:t>
      </w:r>
    </w:p>
    <w:p w14:paraId="65ADD4B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BRNE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delay_sub</w:t>
      </w:r>
    </w:p>
    <w:p w14:paraId="58C694F2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NOP</w:t>
      </w:r>
    </w:p>
    <w:p w14:paraId="554CFCA7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NOP</w:t>
      </w:r>
    </w:p>
    <w:p w14:paraId="05856C5C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RET</w:t>
      </w:r>
    </w:p>
    <w:p w14:paraId="6A9AC92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F23E52A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;default setting</w:t>
      </w:r>
    </w:p>
    <w:p w14:paraId="2F1B49BC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reset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4E8841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LDI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0x01</w:t>
      </w:r>
    </w:p>
    <w:p w14:paraId="27205B8C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MOV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1F64C0A2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CLR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773ED83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MOV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R1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40F9E696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MOV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R2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4E0FE747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MOV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R3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53286004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;setting I/O ports</w:t>
      </w:r>
    </w:p>
    <w:p w14:paraId="4EF84F65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SER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 0xFF</w:t>
      </w:r>
    </w:p>
    <w:p w14:paraId="270ABCA5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DDRA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61F3CF72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DDRB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616A2985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DDRC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40C7BCBE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DDRD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49A08E4E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;setting stack hight to the end of RAM</w:t>
      </w:r>
    </w:p>
    <w:p w14:paraId="2F80128A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LDI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HIGH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RAMEND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)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 higher rank addr</w:t>
      </w:r>
    </w:p>
    <w:p w14:paraId="5F54078E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SPH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35B2C11B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LDI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LOW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RAMEND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5A6FF94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SPL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TMP</w:t>
      </w:r>
    </w:p>
    <w:p w14:paraId="12A7914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17D39B1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;main cycle</w:t>
      </w:r>
    </w:p>
    <w:p w14:paraId="7C1B2087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9CDCFE"/>
          <w:sz w:val="18"/>
          <w:szCs w:val="18"/>
          <w:lang w:val="en-US"/>
        </w:rPr>
        <w:t>loop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7BBC41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;cyclic shift 32-bit number R0-R3</w:t>
      </w:r>
    </w:p>
    <w:p w14:paraId="395E99AC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BST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;saving lower bit to T</w:t>
      </w:r>
    </w:p>
    <w:p w14:paraId="7D3A23DD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LSR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R3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;logic shift to right</w:t>
      </w:r>
      <w:r w:rsidRPr="00DE35B0">
        <w:rPr>
          <w:rFonts w:ascii="Menlo" w:hAnsi="Menlo" w:cs="Menlo"/>
          <w:color w:val="6A9955"/>
          <w:sz w:val="18"/>
          <w:szCs w:val="18"/>
        </w:rPr>
        <w:t>�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 xml:space="preserve"> 1 put in C</w:t>
      </w:r>
    </w:p>
    <w:p w14:paraId="3A7EC0F5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ROR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R2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;again ... C put to 7th R2 bit, 0s bit put to C</w:t>
      </w:r>
    </w:p>
    <w:p w14:paraId="2BBD519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ROR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R1</w:t>
      </w:r>
    </w:p>
    <w:p w14:paraId="18EFFEDA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ROR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;again</w:t>
      </w:r>
    </w:p>
    <w:p w14:paraId="4A10A160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BLD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R3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;7th bit of R3 = T</w:t>
      </w:r>
    </w:p>
    <w:p w14:paraId="7B0BB1D8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 showing 32-bit numb R0-R3 to PORTA-PORTD</w:t>
      </w:r>
    </w:p>
    <w:p w14:paraId="0AB2A0BC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PORTA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R0</w:t>
      </w:r>
    </w:p>
    <w:p w14:paraId="01CD0A1E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PORTB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R1</w:t>
      </w:r>
    </w:p>
    <w:p w14:paraId="3209CEC1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PORTC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R2</w:t>
      </w:r>
    </w:p>
    <w:p w14:paraId="3D4DA240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569CD6"/>
          <w:sz w:val="18"/>
          <w:szCs w:val="18"/>
          <w:lang w:val="en-US"/>
        </w:rPr>
        <w:t xml:space="preserve">    OUT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PORTD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R3</w:t>
      </w:r>
    </w:p>
    <w:p w14:paraId="66563D73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6A9955"/>
          <w:sz w:val="18"/>
          <w:szCs w:val="18"/>
          <w:lang w:val="en-US"/>
        </w:rPr>
        <w:t>; PAUSE</w:t>
      </w:r>
    </w:p>
    <w:p w14:paraId="15805A91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569CD6"/>
          <w:sz w:val="18"/>
          <w:szCs w:val="18"/>
          <w:lang w:val="en-US"/>
        </w:rPr>
        <w:t>CALL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delay</w:t>
      </w:r>
    </w:p>
    <w:p w14:paraId="781F34D4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RJMP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loop</w:t>
      </w:r>
    </w:p>
    <w:p w14:paraId="603AA625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8FE7D04" w14:textId="4504C078" w:rsidR="00F67D73" w:rsidRPr="00DE35B0" w:rsidRDefault="00F67D73" w:rsidP="00DE35B0">
      <w:pPr>
        <w:spacing w:after="160" w:line="259" w:lineRule="auto"/>
        <w:rPr>
          <w:rFonts w:eastAsiaTheme="majorEastAsia" w:cstheme="majorBidi"/>
          <w:b/>
          <w:szCs w:val="32"/>
          <w:lang w:val="en-US"/>
        </w:rPr>
      </w:pPr>
    </w:p>
    <w:p w14:paraId="360EF82B" w14:textId="77777777" w:rsidR="00F67D73" w:rsidRPr="00DE35B0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szCs w:val="24"/>
          <w:lang w:val="en-US"/>
        </w:rPr>
      </w:pPr>
      <w:r>
        <w:t>Приложение</w:t>
      </w:r>
      <w:r w:rsidRPr="00DE35B0">
        <w:rPr>
          <w:lang w:val="en-US"/>
        </w:rPr>
        <w:t> 3</w:t>
      </w:r>
      <w:r w:rsidRPr="00DE35B0">
        <w:rPr>
          <w:lang w:val="en-US"/>
        </w:rPr>
        <w:br/>
      </w:r>
      <w:r>
        <w:rPr>
          <w:b w:val="0"/>
          <w:lang w:val="en-US"/>
        </w:rPr>
        <w:t>hex</w:t>
      </w:r>
      <w:r w:rsidRPr="00DE35B0">
        <w:rPr>
          <w:b w:val="0"/>
          <w:lang w:val="en-US"/>
        </w:rPr>
        <w:t>-</w:t>
      </w:r>
      <w:r>
        <w:rPr>
          <w:b w:val="0"/>
        </w:rPr>
        <w:t>файл</w:t>
      </w:r>
    </w:p>
    <w:p w14:paraId="13620AAC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02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0000</w:t>
      </w:r>
      <w:r w:rsidRPr="00DE35B0">
        <w:rPr>
          <w:rFonts w:ascii="Menlo" w:hAnsi="Menlo" w:cs="Menlo"/>
          <w:color w:val="4EC9B0"/>
          <w:sz w:val="18"/>
          <w:szCs w:val="18"/>
          <w:lang w:val="en-US"/>
        </w:rPr>
        <w:t>02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0000</w:t>
      </w:r>
      <w:r w:rsidRPr="00DE35B0">
        <w:rPr>
          <w:rFonts w:ascii="Menlo" w:hAnsi="Menlo" w:cs="Menlo"/>
          <w:b/>
          <w:bCs/>
          <w:color w:val="569CD6"/>
          <w:sz w:val="18"/>
          <w:szCs w:val="18"/>
          <w:lang w:val="en-US"/>
        </w:rPr>
        <w:t>FC</w:t>
      </w:r>
    </w:p>
    <w:p w14:paraId="33402DF2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0000</w:t>
      </w:r>
      <w:r w:rsidRPr="00DE35B0">
        <w:rPr>
          <w:rFonts w:ascii="Menlo" w:hAnsi="Menlo" w:cs="Menlo"/>
          <w:color w:val="4EC9B0"/>
          <w:sz w:val="18"/>
          <w:szCs w:val="18"/>
          <w:lang w:val="en-US"/>
        </w:rPr>
        <w:t>00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0C940D00D6E6E2EC0000DA950000E1F7</w:t>
      </w:r>
      <w:r w:rsidRPr="00DE35B0">
        <w:rPr>
          <w:rFonts w:ascii="Menlo" w:hAnsi="Menlo" w:cs="Menlo"/>
          <w:b/>
          <w:bCs/>
          <w:color w:val="569CD6"/>
          <w:sz w:val="18"/>
          <w:szCs w:val="18"/>
          <w:lang w:val="en-US"/>
        </w:rPr>
        <w:t>72</w:t>
      </w:r>
    </w:p>
    <w:p w14:paraId="402F5F00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0010</w:t>
      </w:r>
      <w:r w:rsidRPr="00DE35B0">
        <w:rPr>
          <w:rFonts w:ascii="Menlo" w:hAnsi="Menlo" w:cs="Menlo"/>
          <w:color w:val="4EC9B0"/>
          <w:sz w:val="18"/>
          <w:szCs w:val="18"/>
          <w:lang w:val="en-US"/>
        </w:rPr>
        <w:t>00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E395D1F700000000089541E0042E4427</w:t>
      </w:r>
      <w:r w:rsidRPr="00DE35B0">
        <w:rPr>
          <w:rFonts w:ascii="Menlo" w:hAnsi="Menlo" w:cs="Menlo"/>
          <w:b/>
          <w:bCs/>
          <w:color w:val="569CD6"/>
          <w:sz w:val="18"/>
          <w:szCs w:val="18"/>
          <w:lang w:val="en-US"/>
        </w:rPr>
        <w:t>45</w:t>
      </w:r>
    </w:p>
    <w:p w14:paraId="745C64C7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0020</w:t>
      </w:r>
      <w:r w:rsidRPr="00DE35B0">
        <w:rPr>
          <w:rFonts w:ascii="Menlo" w:hAnsi="Menlo" w:cs="Menlo"/>
          <w:color w:val="4EC9B0"/>
          <w:sz w:val="18"/>
          <w:szCs w:val="18"/>
          <w:lang w:val="en-US"/>
        </w:rPr>
        <w:t>00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142E242E342E4FEF4ABB47BB44BB41BB</w:t>
      </w:r>
      <w:r w:rsidRPr="00DE35B0">
        <w:rPr>
          <w:rFonts w:ascii="Menlo" w:hAnsi="Menlo" w:cs="Menlo"/>
          <w:b/>
          <w:bCs/>
          <w:color w:val="569CD6"/>
          <w:sz w:val="18"/>
          <w:szCs w:val="18"/>
          <w:lang w:val="en-US"/>
        </w:rPr>
        <w:t>9A</w:t>
      </w:r>
    </w:p>
    <w:p w14:paraId="17932812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0030</w:t>
      </w:r>
      <w:r w:rsidRPr="00DE35B0">
        <w:rPr>
          <w:rFonts w:ascii="Menlo" w:hAnsi="Menlo" w:cs="Menlo"/>
          <w:color w:val="4EC9B0"/>
          <w:sz w:val="18"/>
          <w:szCs w:val="18"/>
          <w:lang w:val="en-US"/>
        </w:rPr>
        <w:t>00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48E04EBF4FE54DBF00FA369427941794</w:t>
      </w:r>
      <w:r w:rsidRPr="00DE35B0">
        <w:rPr>
          <w:rFonts w:ascii="Menlo" w:hAnsi="Menlo" w:cs="Menlo"/>
          <w:b/>
          <w:bCs/>
          <w:color w:val="569CD6"/>
          <w:sz w:val="18"/>
          <w:szCs w:val="18"/>
          <w:lang w:val="en-US"/>
        </w:rPr>
        <w:t>21</w:t>
      </w:r>
    </w:p>
    <w:p w14:paraId="03750519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35B0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DE35B0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DE35B0">
        <w:rPr>
          <w:rFonts w:ascii="Menlo" w:hAnsi="Menlo" w:cs="Menlo"/>
          <w:color w:val="9CDCFE"/>
          <w:sz w:val="18"/>
          <w:szCs w:val="18"/>
          <w:lang w:val="en-US"/>
        </w:rPr>
        <w:t>0040</w:t>
      </w:r>
      <w:r w:rsidRPr="00DE35B0">
        <w:rPr>
          <w:rFonts w:ascii="Menlo" w:hAnsi="Menlo" w:cs="Menlo"/>
          <w:color w:val="4EC9B0"/>
          <w:sz w:val="18"/>
          <w:szCs w:val="18"/>
          <w:lang w:val="en-US"/>
        </w:rPr>
        <w:t>00</w:t>
      </w:r>
      <w:r w:rsidRPr="00DE35B0">
        <w:rPr>
          <w:rFonts w:ascii="Menlo" w:hAnsi="Menlo" w:cs="Menlo"/>
          <w:color w:val="D4D4D4"/>
          <w:sz w:val="18"/>
          <w:szCs w:val="18"/>
          <w:lang w:val="en-US"/>
        </w:rPr>
        <w:t>079437F80BBA18BA25BA32BA0E940200</w:t>
      </w:r>
      <w:r w:rsidRPr="00DE35B0">
        <w:rPr>
          <w:rFonts w:ascii="Menlo" w:hAnsi="Menlo" w:cs="Menlo"/>
          <w:b/>
          <w:bCs/>
          <w:color w:val="569CD6"/>
          <w:sz w:val="18"/>
          <w:szCs w:val="18"/>
          <w:lang w:val="en-US"/>
        </w:rPr>
        <w:t>E0</w:t>
      </w:r>
    </w:p>
    <w:p w14:paraId="3B51394B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35B0">
        <w:rPr>
          <w:rFonts w:ascii="Menlo" w:hAnsi="Menlo" w:cs="Menlo"/>
          <w:color w:val="D4D4D4"/>
          <w:sz w:val="18"/>
          <w:szCs w:val="18"/>
        </w:rPr>
        <w:t>:</w:t>
      </w:r>
      <w:r w:rsidRPr="00DE35B0">
        <w:rPr>
          <w:rFonts w:ascii="Menlo" w:hAnsi="Menlo" w:cs="Menlo"/>
          <w:color w:val="B5CEA8"/>
          <w:sz w:val="18"/>
          <w:szCs w:val="18"/>
        </w:rPr>
        <w:t>02</w:t>
      </w:r>
      <w:r w:rsidRPr="00DE35B0">
        <w:rPr>
          <w:rFonts w:ascii="Menlo" w:hAnsi="Menlo" w:cs="Menlo"/>
          <w:color w:val="9CDCFE"/>
          <w:sz w:val="18"/>
          <w:szCs w:val="18"/>
        </w:rPr>
        <w:t>0050</w:t>
      </w:r>
      <w:r w:rsidRPr="00DE35B0">
        <w:rPr>
          <w:rFonts w:ascii="Menlo" w:hAnsi="Menlo" w:cs="Menlo"/>
          <w:color w:val="4EC9B0"/>
          <w:sz w:val="18"/>
          <w:szCs w:val="18"/>
        </w:rPr>
        <w:t>00</w:t>
      </w:r>
      <w:r w:rsidRPr="00DE35B0">
        <w:rPr>
          <w:rFonts w:ascii="Menlo" w:hAnsi="Menlo" w:cs="Menlo"/>
          <w:color w:val="D4D4D4"/>
          <w:sz w:val="18"/>
          <w:szCs w:val="18"/>
        </w:rPr>
        <w:t>F3CF</w:t>
      </w:r>
      <w:r w:rsidRPr="00DE35B0">
        <w:rPr>
          <w:rFonts w:ascii="Menlo" w:hAnsi="Menlo" w:cs="Menlo"/>
          <w:b/>
          <w:bCs/>
          <w:color w:val="569CD6"/>
          <w:sz w:val="18"/>
          <w:szCs w:val="18"/>
        </w:rPr>
        <w:t>EC</w:t>
      </w:r>
    </w:p>
    <w:p w14:paraId="360FC857" w14:textId="77777777" w:rsidR="00DE35B0" w:rsidRPr="00DE35B0" w:rsidRDefault="00DE35B0" w:rsidP="00DE35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35B0">
        <w:rPr>
          <w:rFonts w:ascii="Menlo" w:hAnsi="Menlo" w:cs="Menlo"/>
          <w:color w:val="D4D4D4"/>
          <w:sz w:val="18"/>
          <w:szCs w:val="18"/>
        </w:rPr>
        <w:t>:</w:t>
      </w:r>
      <w:r w:rsidRPr="00DE35B0">
        <w:rPr>
          <w:rFonts w:ascii="Menlo" w:hAnsi="Menlo" w:cs="Menlo"/>
          <w:color w:val="B5CEA8"/>
          <w:sz w:val="18"/>
          <w:szCs w:val="18"/>
        </w:rPr>
        <w:t>00</w:t>
      </w:r>
      <w:r w:rsidRPr="00DE35B0">
        <w:rPr>
          <w:rFonts w:ascii="Menlo" w:hAnsi="Menlo" w:cs="Menlo"/>
          <w:color w:val="9CDCFE"/>
          <w:sz w:val="18"/>
          <w:szCs w:val="18"/>
        </w:rPr>
        <w:t>0000</w:t>
      </w:r>
      <w:r w:rsidRPr="00DE35B0">
        <w:rPr>
          <w:rFonts w:ascii="Menlo" w:hAnsi="Menlo" w:cs="Menlo"/>
          <w:color w:val="4EC9B0"/>
          <w:sz w:val="18"/>
          <w:szCs w:val="18"/>
        </w:rPr>
        <w:t>01</w:t>
      </w:r>
      <w:r w:rsidRPr="00DE35B0">
        <w:rPr>
          <w:rFonts w:ascii="Menlo" w:hAnsi="Menlo" w:cs="Menlo"/>
          <w:b/>
          <w:bCs/>
          <w:color w:val="569CD6"/>
          <w:sz w:val="18"/>
          <w:szCs w:val="18"/>
        </w:rPr>
        <w:t>FF</w:t>
      </w:r>
    </w:p>
    <w:p w14:paraId="77534ACE" w14:textId="77777777" w:rsidR="009568D8" w:rsidRPr="00172A48" w:rsidRDefault="009568D8" w:rsidP="00DE35B0"/>
    <w:sectPr w:rsidR="009568D8" w:rsidRPr="00172A48" w:rsidSect="00172A48">
      <w:footerReference w:type="default" r:id="rId15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4961C" w14:textId="77777777" w:rsidR="00026CA6" w:rsidRDefault="00026CA6" w:rsidP="00207AD6">
      <w:r>
        <w:separator/>
      </w:r>
    </w:p>
  </w:endnote>
  <w:endnote w:type="continuationSeparator" w:id="0">
    <w:p w14:paraId="7C8B2FDE" w14:textId="77777777" w:rsidR="00026CA6" w:rsidRDefault="00026CA6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altName w:val="﷽﷽﷽﷽﷽﷽ꔡ聑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129515"/>
      <w:docPartObj>
        <w:docPartGallery w:val="Page Numbers (Bottom of Page)"/>
        <w:docPartUnique/>
      </w:docPartObj>
    </w:sdtPr>
    <w:sdtEndPr/>
    <w:sdtContent>
      <w:p w14:paraId="4F0BD9CE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059D53C5" w14:textId="77777777" w:rsidTr="009568D8">
      <w:tc>
        <w:tcPr>
          <w:tcW w:w="1591" w:type="pct"/>
          <w:vAlign w:val="center"/>
        </w:tcPr>
        <w:p w14:paraId="2FDAA080" w14:textId="77777777" w:rsidR="009568D8" w:rsidRPr="00B94CA0" w:rsidRDefault="009568D8" w:rsidP="009568D8">
          <w:pPr>
            <w:pStyle w:val="ac"/>
            <w:spacing w:line="20" w:lineRule="atLeas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714C233E" w14:textId="77777777" w:rsidR="009568D8" w:rsidRPr="00B94CA0" w:rsidRDefault="009568D8" w:rsidP="009568D8">
          <w:pPr>
            <w:pStyle w:val="ac"/>
            <w:spacing w:line="20" w:lineRule="atLeast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10F0EC13" w14:textId="77777777" w:rsidR="009568D8" w:rsidRPr="00B94CA0" w:rsidRDefault="009568D8" w:rsidP="009568D8">
          <w:pPr>
            <w:pStyle w:val="ac"/>
            <w:spacing w:line="20" w:lineRule="atLeast"/>
            <w:jc w:val="center"/>
            <w:rPr>
              <w:sz w:val="16"/>
            </w:rPr>
          </w:pPr>
        </w:p>
      </w:tc>
    </w:tr>
  </w:tbl>
  <w:p w14:paraId="7FA36F40" w14:textId="77777777" w:rsidR="009568D8" w:rsidRDefault="009568D8" w:rsidP="009568D8"/>
  <w:p w14:paraId="3BEFDD6A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</w:pPr>
    <w:r>
      <w:t>Санкт-Петербург</w:t>
    </w:r>
  </w:p>
  <w:p w14:paraId="7C0E0C63" w14:textId="77777777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</w:pPr>
    <w:r>
      <w:t>20</w:t>
    </w:r>
    <w:r w:rsidR="00F67D73">
      <w:rPr>
        <w:lang w:val="en-US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4417089"/>
      <w:docPartObj>
        <w:docPartGallery w:val="Page Numbers (Bottom of Page)"/>
        <w:docPartUnique/>
      </w:docPartObj>
    </w:sdtPr>
    <w:sdtEndPr/>
    <w:sdtContent>
      <w:p w14:paraId="4F0B5679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E4B91" w14:textId="77777777" w:rsidR="00026CA6" w:rsidRDefault="00026CA6" w:rsidP="00207AD6">
      <w:r>
        <w:separator/>
      </w:r>
    </w:p>
  </w:footnote>
  <w:footnote w:type="continuationSeparator" w:id="0">
    <w:p w14:paraId="399B22B2" w14:textId="77777777" w:rsidR="00026CA6" w:rsidRDefault="00026CA6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82569"/>
    <w:multiLevelType w:val="multilevel"/>
    <w:tmpl w:val="DDD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640"/>
    <w:multiLevelType w:val="multilevel"/>
    <w:tmpl w:val="47448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B136C"/>
    <w:multiLevelType w:val="hybridMultilevel"/>
    <w:tmpl w:val="158AA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B3121"/>
    <w:multiLevelType w:val="hybridMultilevel"/>
    <w:tmpl w:val="F2A8DC74"/>
    <w:lvl w:ilvl="0" w:tplc="625A8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0160DA"/>
    <w:multiLevelType w:val="multilevel"/>
    <w:tmpl w:val="ADA4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30A84"/>
    <w:multiLevelType w:val="hybridMultilevel"/>
    <w:tmpl w:val="B1B615EE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631C92"/>
    <w:multiLevelType w:val="hybridMultilevel"/>
    <w:tmpl w:val="BC56C204"/>
    <w:lvl w:ilvl="0" w:tplc="49803E48">
      <w:start w:val="111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3316204"/>
    <w:multiLevelType w:val="multilevel"/>
    <w:tmpl w:val="229E8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32729"/>
    <w:multiLevelType w:val="multilevel"/>
    <w:tmpl w:val="22323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>
    <w:abstractNumId w:val="8"/>
  </w:num>
  <w:num w:numId="10">
    <w:abstractNumId w:val="7"/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4096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D"/>
    <w:rsid w:val="00026CA6"/>
    <w:rsid w:val="00043836"/>
    <w:rsid w:val="00080191"/>
    <w:rsid w:val="000850BA"/>
    <w:rsid w:val="00086F44"/>
    <w:rsid w:val="0009176C"/>
    <w:rsid w:val="000933B9"/>
    <w:rsid w:val="000D18FE"/>
    <w:rsid w:val="000F1BA4"/>
    <w:rsid w:val="000F7B0F"/>
    <w:rsid w:val="00100895"/>
    <w:rsid w:val="00115492"/>
    <w:rsid w:val="00156CE0"/>
    <w:rsid w:val="00160B89"/>
    <w:rsid w:val="001622EB"/>
    <w:rsid w:val="0016474E"/>
    <w:rsid w:val="00166633"/>
    <w:rsid w:val="00172A48"/>
    <w:rsid w:val="00194CE7"/>
    <w:rsid w:val="001B798E"/>
    <w:rsid w:val="001C1478"/>
    <w:rsid w:val="001C610F"/>
    <w:rsid w:val="001D53BC"/>
    <w:rsid w:val="001D767A"/>
    <w:rsid w:val="00207AD6"/>
    <w:rsid w:val="002760AE"/>
    <w:rsid w:val="002D540A"/>
    <w:rsid w:val="002E77B0"/>
    <w:rsid w:val="002F60DC"/>
    <w:rsid w:val="003045C4"/>
    <w:rsid w:val="00306C5F"/>
    <w:rsid w:val="00376CF6"/>
    <w:rsid w:val="003851F7"/>
    <w:rsid w:val="003B227C"/>
    <w:rsid w:val="003F5904"/>
    <w:rsid w:val="003F5D7E"/>
    <w:rsid w:val="003F6F87"/>
    <w:rsid w:val="00402629"/>
    <w:rsid w:val="00415D8D"/>
    <w:rsid w:val="00422E93"/>
    <w:rsid w:val="00425C12"/>
    <w:rsid w:val="00427CB8"/>
    <w:rsid w:val="00481DAF"/>
    <w:rsid w:val="00482550"/>
    <w:rsid w:val="00496ECD"/>
    <w:rsid w:val="004D6D68"/>
    <w:rsid w:val="004E2AB1"/>
    <w:rsid w:val="004F1DFA"/>
    <w:rsid w:val="005149C4"/>
    <w:rsid w:val="005264A5"/>
    <w:rsid w:val="00530942"/>
    <w:rsid w:val="005638E9"/>
    <w:rsid w:val="00577882"/>
    <w:rsid w:val="00580145"/>
    <w:rsid w:val="005810A5"/>
    <w:rsid w:val="005846F4"/>
    <w:rsid w:val="00587C14"/>
    <w:rsid w:val="005929FE"/>
    <w:rsid w:val="00597CA1"/>
    <w:rsid w:val="005B6CAC"/>
    <w:rsid w:val="005D0332"/>
    <w:rsid w:val="005D7BD1"/>
    <w:rsid w:val="005F174E"/>
    <w:rsid w:val="005F6BEB"/>
    <w:rsid w:val="00617C46"/>
    <w:rsid w:val="00621E6A"/>
    <w:rsid w:val="00663C1D"/>
    <w:rsid w:val="006B1775"/>
    <w:rsid w:val="006B4850"/>
    <w:rsid w:val="006C394B"/>
    <w:rsid w:val="006E7F5D"/>
    <w:rsid w:val="0070358D"/>
    <w:rsid w:val="00731D3B"/>
    <w:rsid w:val="00760345"/>
    <w:rsid w:val="007B6BBA"/>
    <w:rsid w:val="007D0C2B"/>
    <w:rsid w:val="007D4085"/>
    <w:rsid w:val="007E4245"/>
    <w:rsid w:val="007F07B8"/>
    <w:rsid w:val="00804100"/>
    <w:rsid w:val="00827AEF"/>
    <w:rsid w:val="00830135"/>
    <w:rsid w:val="0084410F"/>
    <w:rsid w:val="00860A71"/>
    <w:rsid w:val="008762BC"/>
    <w:rsid w:val="008937DD"/>
    <w:rsid w:val="008A0C32"/>
    <w:rsid w:val="008A6A7B"/>
    <w:rsid w:val="008B5D3C"/>
    <w:rsid w:val="008C354D"/>
    <w:rsid w:val="008C3B72"/>
    <w:rsid w:val="008C767C"/>
    <w:rsid w:val="008D3E7F"/>
    <w:rsid w:val="008D48C6"/>
    <w:rsid w:val="008F25C4"/>
    <w:rsid w:val="009028B6"/>
    <w:rsid w:val="00902D43"/>
    <w:rsid w:val="009137B6"/>
    <w:rsid w:val="00950DD9"/>
    <w:rsid w:val="009521C9"/>
    <w:rsid w:val="009568D8"/>
    <w:rsid w:val="00962806"/>
    <w:rsid w:val="00974E03"/>
    <w:rsid w:val="00977AA7"/>
    <w:rsid w:val="009B1C27"/>
    <w:rsid w:val="00A168FA"/>
    <w:rsid w:val="00A2517C"/>
    <w:rsid w:val="00A30004"/>
    <w:rsid w:val="00A868DA"/>
    <w:rsid w:val="00AB0470"/>
    <w:rsid w:val="00AB36B7"/>
    <w:rsid w:val="00AB4DBC"/>
    <w:rsid w:val="00AF132F"/>
    <w:rsid w:val="00AF2A71"/>
    <w:rsid w:val="00B21992"/>
    <w:rsid w:val="00B45F03"/>
    <w:rsid w:val="00B53682"/>
    <w:rsid w:val="00B54971"/>
    <w:rsid w:val="00B84D8E"/>
    <w:rsid w:val="00B9745D"/>
    <w:rsid w:val="00BA3496"/>
    <w:rsid w:val="00BC6994"/>
    <w:rsid w:val="00BD272D"/>
    <w:rsid w:val="00C6039F"/>
    <w:rsid w:val="00C770FB"/>
    <w:rsid w:val="00C83223"/>
    <w:rsid w:val="00C91228"/>
    <w:rsid w:val="00CB7582"/>
    <w:rsid w:val="00CB7899"/>
    <w:rsid w:val="00CC7B04"/>
    <w:rsid w:val="00CE4179"/>
    <w:rsid w:val="00D106A6"/>
    <w:rsid w:val="00D1775D"/>
    <w:rsid w:val="00D76277"/>
    <w:rsid w:val="00DB0DA5"/>
    <w:rsid w:val="00DC3A71"/>
    <w:rsid w:val="00DE35B0"/>
    <w:rsid w:val="00DE5004"/>
    <w:rsid w:val="00DF5ABB"/>
    <w:rsid w:val="00E537B1"/>
    <w:rsid w:val="00E55706"/>
    <w:rsid w:val="00EA32FC"/>
    <w:rsid w:val="00EC1A8C"/>
    <w:rsid w:val="00EE1009"/>
    <w:rsid w:val="00F23F78"/>
    <w:rsid w:val="00F2622D"/>
    <w:rsid w:val="00F42E28"/>
    <w:rsid w:val="00F46E44"/>
    <w:rsid w:val="00F65310"/>
    <w:rsid w:val="00F661CF"/>
    <w:rsid w:val="00F67D73"/>
    <w:rsid w:val="00F86B7D"/>
    <w:rsid w:val="00F87CC1"/>
    <w:rsid w:val="00FA5636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577F6"/>
  <w15:chartTrackingRefBased/>
  <w15:docId w15:val="{55899464-B9E8-49B7-B715-45EEA4C3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Normal (Web)"/>
    <w:basedOn w:val="a"/>
    <w:uiPriority w:val="99"/>
    <w:semiHidden/>
    <w:unhideWhenUsed/>
    <w:rsid w:val="009B1C27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304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45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206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0%D1%80%D1%85%D0%B8%D1%82%D0%B5%D0%BA%D1%82%D1%83%D1%80%D0%B0_%D0%BF%D1%80%D0%BE%D1%86%D0%B5%D1%81%D1%81%D0%BE%D1%80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8%D0%BD%D1%81%D1%82%D1%80%D1%83%D0%BA%D1%86%D0%B8%D1%8F_(%D0%B8%D0%BD%D1%84%D0%BE%D1%80%D0%BC%D0%B0%D1%82%D0%B8%D0%BA%D0%B0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a\Downloads\&#1051;&#1072;&#1073;&#1086;&#1088;&#1072;&#1090;&#1086;&#1088;&#1085;&#1072;&#1103;%20&#1088;&#1072;&#1073;&#1086;&#1090;&#1072;%20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a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687849925274926E-2"/>
          <c:y val="4.3754972155926809E-2"/>
          <c:w val="0.89873301956235641"/>
          <c:h val="0.86396870438927831"/>
        </c:manualLayout>
      </c:layout>
      <c:scatterChart>
        <c:scatterStyle val="lineMarker"/>
        <c:varyColors val="0"/>
        <c:ser>
          <c:idx val="1"/>
          <c:order val="1"/>
          <c:tx>
            <c:v>ааааа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Лист1!$A$4:$P$4</c:f>
              <c:numCache>
                <c:formatCode>General</c:formatCode>
                <c:ptCount val="16"/>
                <c:pt idx="0">
                  <c:v>0</c:v>
                </c:pt>
                <c:pt idx="1">
                  <c:v>0.1</c:v>
                </c:pt>
                <c:pt idx="2">
                  <c:v>0.1</c:v>
                </c:pt>
                <c:pt idx="3">
                  <c:v>0.2</c:v>
                </c:pt>
                <c:pt idx="4">
                  <c:v>0.2</c:v>
                </c:pt>
                <c:pt idx="5">
                  <c:v>0.3</c:v>
                </c:pt>
                <c:pt idx="6">
                  <c:v>0.3</c:v>
                </c:pt>
                <c:pt idx="7">
                  <c:v>0.4</c:v>
                </c:pt>
                <c:pt idx="8">
                  <c:v>0.4</c:v>
                </c:pt>
                <c:pt idx="9">
                  <c:v>0.5</c:v>
                </c:pt>
                <c:pt idx="10">
                  <c:v>0.5</c:v>
                </c:pt>
                <c:pt idx="11">
                  <c:v>0.6</c:v>
                </c:pt>
                <c:pt idx="12">
                  <c:v>0.6</c:v>
                </c:pt>
                <c:pt idx="13">
                  <c:v>0.7</c:v>
                </c:pt>
                <c:pt idx="14">
                  <c:v>0.7</c:v>
                </c:pt>
                <c:pt idx="15">
                  <c:v>0.8</c:v>
                </c:pt>
              </c:numCache>
            </c:numRef>
          </c:xVal>
          <c:yVal>
            <c:numRef>
              <c:f>Лист1!$A$3:$P$3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CF-40F3-BFEA-6905E9A225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653920"/>
        <c:axId val="39065600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22225" cap="rnd">
                    <a:solidFill>
                      <a:schemeClr val="accent1"/>
                    </a:solidFill>
                  </a:ln>
                  <a:effectLst>
                    <a:glow rad="139700">
                      <a:schemeClr val="accent1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1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Лист2!$A$4:$N$4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2FCF-40F3-BFEA-6905E9A225D4}"/>
                  </c:ext>
                </c:extLst>
              </c15:ser>
            </c15:filteredScatterSeries>
          </c:ext>
        </c:extLst>
      </c:scatterChart>
      <c:valAx>
        <c:axId val="39065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656000"/>
        <c:crosses val="autoZero"/>
        <c:crossBetween val="midCat"/>
      </c:valAx>
      <c:valAx>
        <c:axId val="39065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65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C:\Users\santa\Downloads\Лабораторная работа 1.dotx</Template>
  <TotalTime>1500</TotalTime>
  <Pages>8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Кексель</dc:creator>
  <cp:keywords/>
  <dc:description/>
  <cp:lastModifiedBy>Microsoft Office User</cp:lastModifiedBy>
  <cp:revision>31</cp:revision>
  <dcterms:created xsi:type="dcterms:W3CDTF">2023-02-13T11:50:00Z</dcterms:created>
  <dcterms:modified xsi:type="dcterms:W3CDTF">2023-04-14T08:30:00Z</dcterms:modified>
</cp:coreProperties>
</file>